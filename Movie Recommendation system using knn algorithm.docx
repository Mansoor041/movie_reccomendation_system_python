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7D" w:rsidRDefault="00E26A7D">
      <w:pPr>
        <w:pStyle w:val="Subtitle"/>
      </w:pPr>
      <w:r>
        <w:t xml:space="preserve">Group Members: </w:t>
      </w:r>
    </w:p>
    <w:p w:rsidR="00F5021C" w:rsidRDefault="00E26A7D" w:rsidP="00E26A7D">
      <w:pPr>
        <w:pStyle w:val="Subtitle"/>
        <w:numPr>
          <w:ilvl w:val="0"/>
          <w:numId w:val="27"/>
        </w:numPr>
      </w:pPr>
      <w:r>
        <w:t xml:space="preserve">Mansoor </w:t>
      </w:r>
      <w:proofErr w:type="spellStart"/>
      <w:r>
        <w:t>Shakeel</w:t>
      </w:r>
      <w:proofErr w:type="spellEnd"/>
      <w:r>
        <w:t xml:space="preserve"> (CS172053)</w:t>
      </w:r>
    </w:p>
    <w:p w:rsidR="00E26A7D" w:rsidRDefault="00E26A7D" w:rsidP="00E26A7D">
      <w:pPr>
        <w:pStyle w:val="Subtitle"/>
        <w:numPr>
          <w:ilvl w:val="0"/>
          <w:numId w:val="27"/>
        </w:numPr>
      </w:pPr>
      <w:r>
        <w:t xml:space="preserve">Abdul </w:t>
      </w:r>
      <w:proofErr w:type="spellStart"/>
      <w:r>
        <w:t>Samad</w:t>
      </w:r>
      <w:proofErr w:type="spellEnd"/>
      <w:r>
        <w:t xml:space="preserve"> </w:t>
      </w:r>
      <w:proofErr w:type="spellStart"/>
      <w:r>
        <w:t>Vohra</w:t>
      </w:r>
      <w:proofErr w:type="spellEnd"/>
      <w:r>
        <w:t xml:space="preserve"> (CS162071)</w:t>
      </w:r>
    </w:p>
    <w:p w:rsidR="00E26A7D" w:rsidRDefault="00E26A7D" w:rsidP="00E26A7D">
      <w:pPr>
        <w:pStyle w:val="Subtitle"/>
        <w:numPr>
          <w:ilvl w:val="0"/>
          <w:numId w:val="0"/>
        </w:numPr>
      </w:pPr>
    </w:p>
    <w:p w:rsidR="00E26A7D" w:rsidRDefault="00E26A7D" w:rsidP="00E26A7D">
      <w:pPr>
        <w:pStyle w:val="Subtitle"/>
        <w:numPr>
          <w:ilvl w:val="0"/>
          <w:numId w:val="0"/>
        </w:numPr>
      </w:pPr>
      <w:r>
        <w:t>Section: 6A</w:t>
      </w:r>
    </w:p>
    <w:p w:rsidR="00E26A7D" w:rsidRDefault="00E26A7D" w:rsidP="00E26A7D">
      <w:pPr>
        <w:pStyle w:val="Subtitle"/>
        <w:numPr>
          <w:ilvl w:val="0"/>
          <w:numId w:val="0"/>
        </w:numPr>
      </w:pPr>
    </w:p>
    <w:p w:rsidR="00E26A7D" w:rsidRDefault="00E26A7D">
      <w:pPr>
        <w:pStyle w:val="Subtitle"/>
      </w:pPr>
    </w:p>
    <w:p w:rsidR="00F5021C" w:rsidRDefault="00B70EA5">
      <w:pPr>
        <w:pStyle w:val="Title"/>
      </w:pPr>
      <w:r>
        <w:t xml:space="preserve">Movie Recommendation system using </w:t>
      </w:r>
      <w:proofErr w:type="spellStart"/>
      <w:r>
        <w:t>Knn</w:t>
      </w:r>
      <w:proofErr w:type="spellEnd"/>
      <w:r>
        <w:t xml:space="preserve"> algorithm</w:t>
      </w:r>
    </w:p>
    <w:p w:rsidR="00F5021C" w:rsidRDefault="00CB1FBB" w:rsidP="00C37B1A">
      <w:pPr>
        <w:pStyle w:val="Author"/>
        <w:jc w:val="center"/>
      </w:pPr>
      <w:r w:rsidRPr="00A52D26">
        <w:rPr>
          <w:rStyle w:val="SubtitleChar"/>
          <w:i/>
          <w:iCs/>
        </w:rPr>
        <w:t>Ab</w:t>
      </w:r>
      <w:r w:rsidR="00661052" w:rsidRPr="00A52D26">
        <w:rPr>
          <w:rStyle w:val="SubtitleChar"/>
          <w:i/>
          <w:iCs/>
        </w:rPr>
        <w:t>s</w:t>
      </w:r>
      <w:r w:rsidRPr="00A52D26">
        <w:rPr>
          <w:rStyle w:val="SubtitleChar"/>
          <w:i/>
          <w:iCs/>
        </w:rPr>
        <w:t>tract</w:t>
      </w:r>
      <w:r>
        <w:t>—</w:t>
      </w:r>
      <w:proofErr w:type="gramStart"/>
      <w:r>
        <w:t>In</w:t>
      </w:r>
      <w:proofErr w:type="gramEnd"/>
      <w:r>
        <w:t xml:space="preserve"> the spread of information, how to quickly find one’s favorite movie in a large number of movies become a</w:t>
      </w:r>
      <w:r w:rsidR="00010CCA">
        <w:t xml:space="preserve"> v</w:t>
      </w:r>
      <w:r>
        <w:t>ery important issue. Personalized recommendation system can play an important role especially when the user has no clear</w:t>
      </w:r>
      <w:r w:rsidR="00010CCA">
        <w:t xml:space="preserve"> targe</w:t>
      </w:r>
      <w:r>
        <w:t>t movie. In this paper, we design and implement a movie recommendation system prototype combined with the actual</w:t>
      </w:r>
      <w:r w:rsidR="00010CCA">
        <w:t xml:space="preserve"> n</w:t>
      </w:r>
      <w:r>
        <w:t>eeds of movie recommendation through researching of KNN algorithm and collaborative filtering algorithm. Then we give detailed principle and architecture of JAVAEE system relational database model. Finally, the test results showed that the</w:t>
      </w:r>
      <w:r w:rsidR="007B18D7">
        <w:t xml:space="preserve"> s</w:t>
      </w:r>
      <w:r>
        <w:t>ystem has a good recommendation effect.</w:t>
      </w:r>
    </w:p>
    <w:p w:rsidR="00F5021C" w:rsidRDefault="00F5021C"/>
    <w:p w:rsidR="00F5021C" w:rsidRDefault="00C37B1A">
      <w:pPr>
        <w:pStyle w:val="Heading1"/>
      </w:pPr>
      <w:r w:rsidRPr="00661052">
        <w:rPr>
          <w:b/>
          <w:bCs/>
        </w:rPr>
        <w:t>Introduction</w:t>
      </w:r>
    </w:p>
    <w:p w:rsidR="00FC684B" w:rsidRDefault="00FC684B" w:rsidP="00FC684B">
      <w:r>
        <w:t xml:space="preserve">With the rapid development of Internet </w:t>
      </w:r>
      <w:proofErr w:type="gramStart"/>
      <w:r>
        <w:t>technology[</w:t>
      </w:r>
      <w:proofErr w:type="gramEnd"/>
      <w:r>
        <w:t xml:space="preserve">1], today's </w:t>
      </w:r>
    </w:p>
    <w:p w:rsidR="00FC684B" w:rsidRDefault="00FC684B" w:rsidP="00FC684B">
      <w:proofErr w:type="gramStart"/>
      <w:r>
        <w:t>society</w:t>
      </w:r>
      <w:proofErr w:type="gramEnd"/>
      <w:r>
        <w:t xml:space="preserve"> has entered the era of Web 2, information overload has </w:t>
      </w:r>
    </w:p>
    <w:p w:rsidR="00FC684B" w:rsidRDefault="00FC684B" w:rsidP="00FC684B">
      <w:proofErr w:type="gramStart"/>
      <w:r>
        <w:t>become</w:t>
      </w:r>
      <w:proofErr w:type="gramEnd"/>
      <w:r>
        <w:t xml:space="preserve"> a reality. How to find the required information in the </w:t>
      </w:r>
    </w:p>
    <w:p w:rsidR="00FC684B" w:rsidRDefault="00FC684B" w:rsidP="00FC684B">
      <w:proofErr w:type="gramStart"/>
      <w:r>
        <w:t>mass</w:t>
      </w:r>
      <w:proofErr w:type="gramEnd"/>
      <w:r>
        <w:t xml:space="preserve"> of data has become a hot research topic. Movie is one of </w:t>
      </w:r>
    </w:p>
    <w:p w:rsidR="00FC684B" w:rsidRDefault="00FC684B" w:rsidP="00FC684B">
      <w:proofErr w:type="gramStart"/>
      <w:r>
        <w:t>the</w:t>
      </w:r>
      <w:proofErr w:type="gramEnd"/>
      <w:r>
        <w:t xml:space="preserve"> main spiritual entertainment, also has the problem of </w:t>
      </w:r>
    </w:p>
    <w:p w:rsidR="00FC684B" w:rsidRDefault="00FC684B" w:rsidP="00FC684B">
      <w:proofErr w:type="gramStart"/>
      <w:r>
        <w:t>information</w:t>
      </w:r>
      <w:proofErr w:type="gramEnd"/>
      <w:r>
        <w:t xml:space="preserve"> overload. In order to solve this problem, this </w:t>
      </w:r>
    </w:p>
    <w:p w:rsidR="00FC684B" w:rsidRDefault="00FC684B" w:rsidP="00FC684B">
      <w:proofErr w:type="gramStart"/>
      <w:r>
        <w:t>paper</w:t>
      </w:r>
      <w:proofErr w:type="gramEnd"/>
      <w:r>
        <w:t xml:space="preserve"> put forward a proposal of personalized movie </w:t>
      </w:r>
    </w:p>
    <w:p w:rsidR="006E2D00" w:rsidRDefault="00FC684B" w:rsidP="00447549">
      <w:proofErr w:type="gramStart"/>
      <w:r>
        <w:t>recommendation</w:t>
      </w:r>
      <w:proofErr w:type="gramEnd"/>
      <w:r>
        <w:t xml:space="preserve"> system[1,2</w:t>
      </w:r>
      <w:r w:rsidR="00E80BE2">
        <w:t>]</w:t>
      </w:r>
      <w:r w:rsidR="00821D4F">
        <w:t>.</w:t>
      </w:r>
    </w:p>
    <w:p w:rsidR="00AE1D2F" w:rsidRDefault="00AE1D2F" w:rsidP="00AE1D2F">
      <w:r>
        <w:t xml:space="preserve">Personalized recommendation try to know the </w:t>
      </w:r>
    </w:p>
    <w:p w:rsidR="00AE1D2F" w:rsidRDefault="00AE1D2F" w:rsidP="00AE1D2F">
      <w:proofErr w:type="gramStart"/>
      <w:r>
        <w:t>characteristics</w:t>
      </w:r>
      <w:proofErr w:type="gramEnd"/>
      <w:r>
        <w:t xml:space="preserve"> and preferences of the user by collecting and </w:t>
      </w:r>
    </w:p>
    <w:p w:rsidR="00AE1D2F" w:rsidRDefault="00AE1D2F" w:rsidP="00AE1D2F">
      <w:proofErr w:type="spellStart"/>
      <w:proofErr w:type="gramStart"/>
      <w:r>
        <w:t>analysing</w:t>
      </w:r>
      <w:proofErr w:type="spellEnd"/>
      <w:proofErr w:type="gramEnd"/>
      <w:r>
        <w:t xml:space="preserve"> historical behavior to know what kind of person the </w:t>
      </w:r>
    </w:p>
    <w:p w:rsidR="00AE1D2F" w:rsidRDefault="00AE1D2F" w:rsidP="00AE1D2F">
      <w:proofErr w:type="gramStart"/>
      <w:r>
        <w:t>user</w:t>
      </w:r>
      <w:proofErr w:type="gramEnd"/>
      <w:r>
        <w:t xml:space="preserve"> is, what kind of behavior preference the user has, what </w:t>
      </w:r>
    </w:p>
    <w:p w:rsidR="00AE1D2F" w:rsidRDefault="00AE1D2F" w:rsidP="00AE1D2F">
      <w:proofErr w:type="gramStart"/>
      <w:r>
        <w:t>kind</w:t>
      </w:r>
      <w:proofErr w:type="gramEnd"/>
      <w:r>
        <w:t xml:space="preserve"> of things the user like to share and so on[3.4.5], and </w:t>
      </w:r>
    </w:p>
    <w:p w:rsidR="00AE1D2F" w:rsidRDefault="00AE1D2F" w:rsidP="00AE1D2F">
      <w:proofErr w:type="gramStart"/>
      <w:r>
        <w:t>finally</w:t>
      </w:r>
      <w:proofErr w:type="gramEnd"/>
      <w:r>
        <w:t xml:space="preserve"> understand that user characteristics and preferences </w:t>
      </w:r>
    </w:p>
    <w:p w:rsidR="00AE1D2F" w:rsidRDefault="00AE1D2F" w:rsidP="00AE1D2F">
      <w:proofErr w:type="gramStart"/>
      <w:r>
        <w:t>based</w:t>
      </w:r>
      <w:proofErr w:type="gramEnd"/>
      <w:r>
        <w:t xml:space="preserve"> on the rules of the platform and recommend the </w:t>
      </w:r>
    </w:p>
    <w:p w:rsidR="00AE1D2F" w:rsidRDefault="00AE1D2F" w:rsidP="00AE1D2F">
      <w:proofErr w:type="gramStart"/>
      <w:r>
        <w:t>information</w:t>
      </w:r>
      <w:proofErr w:type="gramEnd"/>
      <w:r>
        <w:t xml:space="preserve"> and goods which the user interested[6.7]. </w:t>
      </w:r>
    </w:p>
    <w:p w:rsidR="00AE1D2F" w:rsidRDefault="00AE1D2F" w:rsidP="00AE1D2F">
      <w:r>
        <w:t xml:space="preserve">Personalized recommendation system is a kind of </w:t>
      </w:r>
    </w:p>
    <w:p w:rsidR="00AE1D2F" w:rsidRDefault="00AE1D2F" w:rsidP="00AE1D2F">
      <w:proofErr w:type="gramStart"/>
      <w:r>
        <w:t>information</w:t>
      </w:r>
      <w:proofErr w:type="gramEnd"/>
      <w:r>
        <w:t xml:space="preserve"> filtering technology. It is an integrated system </w:t>
      </w:r>
    </w:p>
    <w:p w:rsidR="00AE1D2F" w:rsidRDefault="00AE1D2F" w:rsidP="00AE1D2F">
      <w:proofErr w:type="gramStart"/>
      <w:r>
        <w:t>which</w:t>
      </w:r>
      <w:proofErr w:type="gramEnd"/>
      <w:r>
        <w:t xml:space="preserve"> is a combination of a variety of data mining algorithms </w:t>
      </w:r>
    </w:p>
    <w:p w:rsidR="00AE1D2F" w:rsidRDefault="00AE1D2F" w:rsidP="00AE1D2F">
      <w:proofErr w:type="gramStart"/>
      <w:r>
        <w:t>and</w:t>
      </w:r>
      <w:proofErr w:type="gramEnd"/>
      <w:r>
        <w:t xml:space="preserve"> user related information, to meet the interests or potential </w:t>
      </w:r>
    </w:p>
    <w:p w:rsidR="00AE1D2F" w:rsidRDefault="00AE1D2F" w:rsidP="00AE1D2F">
      <w:proofErr w:type="gramStart"/>
      <w:r>
        <w:t>interests</w:t>
      </w:r>
      <w:proofErr w:type="gramEnd"/>
      <w:r>
        <w:t xml:space="preserve"> of users. The common recommendation system is </w:t>
      </w:r>
    </w:p>
    <w:p w:rsidR="00AE1D2F" w:rsidRDefault="00AE1D2F" w:rsidP="00AE1D2F">
      <w:proofErr w:type="gramStart"/>
      <w:r>
        <w:t>categorized</w:t>
      </w:r>
      <w:proofErr w:type="gramEnd"/>
      <w:r>
        <w:t xml:space="preserve"> as content based recommendation system, </w:t>
      </w:r>
    </w:p>
    <w:p w:rsidR="00AE1D2F" w:rsidRDefault="00AE1D2F" w:rsidP="00AE1D2F">
      <w:proofErr w:type="gramStart"/>
      <w:r>
        <w:t>collaborative</w:t>
      </w:r>
      <w:proofErr w:type="gramEnd"/>
      <w:r>
        <w:t xml:space="preserve"> filtering recommendation system, and hybrid </w:t>
      </w:r>
    </w:p>
    <w:p w:rsidR="00AE1D2F" w:rsidRDefault="00AE1D2F" w:rsidP="00AE1D2F">
      <w:proofErr w:type="gramStart"/>
      <w:r>
        <w:t>recommendation</w:t>
      </w:r>
      <w:proofErr w:type="gramEnd"/>
      <w:r>
        <w:t xml:space="preserve"> system[9,10]. Each recommendation </w:t>
      </w:r>
    </w:p>
    <w:p w:rsidR="00AE1D2F" w:rsidRDefault="00AE1D2F" w:rsidP="00AE1D2F">
      <w:proofErr w:type="gramStart"/>
      <w:r>
        <w:t>algorithm</w:t>
      </w:r>
      <w:proofErr w:type="gramEnd"/>
      <w:r>
        <w:t xml:space="preserve"> has different use range and use condition, it results </w:t>
      </w:r>
    </w:p>
    <w:p w:rsidR="00AE1D2F" w:rsidRDefault="00AE1D2F" w:rsidP="00AE1D2F">
      <w:proofErr w:type="gramStart"/>
      <w:r>
        <w:t>in</w:t>
      </w:r>
      <w:proofErr w:type="gramEnd"/>
      <w:r>
        <w:t xml:space="preserve"> the use of different recommendation algorithm for the </w:t>
      </w:r>
    </w:p>
    <w:p w:rsidR="00AE1D2F" w:rsidRDefault="00AE1D2F" w:rsidP="00AE1D2F">
      <w:proofErr w:type="gramStart"/>
      <w:r>
        <w:t>same</w:t>
      </w:r>
      <w:proofErr w:type="gramEnd"/>
      <w:r>
        <w:t xml:space="preserve"> information recommendation. In the actual application </w:t>
      </w:r>
    </w:p>
    <w:p w:rsidR="00AE1D2F" w:rsidRDefault="00AE1D2F" w:rsidP="00AE1D2F">
      <w:proofErr w:type="gramStart"/>
      <w:r>
        <w:t>of</w:t>
      </w:r>
      <w:proofErr w:type="gramEnd"/>
      <w:r>
        <w:t xml:space="preserve"> recommendation system, the system tends to be a hybrid </w:t>
      </w:r>
    </w:p>
    <w:p w:rsidR="005F7F03" w:rsidRDefault="005F7F03" w:rsidP="00447549">
      <w:proofErr w:type="gramStart"/>
      <w:r>
        <w:t>recommendation</w:t>
      </w:r>
      <w:proofErr w:type="gramEnd"/>
      <w:r>
        <w:t xml:space="preserve"> system. That is, to mix the advantage of each </w:t>
      </w:r>
    </w:p>
    <w:p w:rsidR="000F29FB" w:rsidRDefault="000F29FB" w:rsidP="004409E8">
      <w:pPr>
        <w:pStyle w:val="Footer"/>
      </w:pPr>
      <w:proofErr w:type="gramStart"/>
      <w:r>
        <w:t>each</w:t>
      </w:r>
      <w:proofErr w:type="gramEnd"/>
      <w:r>
        <w:t xml:space="preserve"> recommendation algorithm to the </w:t>
      </w:r>
      <w:r w:rsidR="00CD7328">
        <w:t xml:space="preserve">recommended </w:t>
      </w:r>
      <w:r w:rsidR="00CB5F1C">
        <w:t>process to</w:t>
      </w:r>
    </w:p>
    <w:p w:rsidR="00CE4E1C" w:rsidRPr="004409E8" w:rsidRDefault="00CE4E1C" w:rsidP="004409E8">
      <w:pPr>
        <w:pStyle w:val="Footer"/>
        <w:rPr>
          <w:b/>
          <w:bCs/>
        </w:rPr>
      </w:pPr>
    </w:p>
    <w:p w:rsidR="00076ABE" w:rsidRDefault="000F29FB" w:rsidP="000F29FB">
      <w:r>
        <w:t xml:space="preserve"> </w:t>
      </w:r>
      <w:proofErr w:type="gramStart"/>
      <w:r>
        <w:t>effectively</w:t>
      </w:r>
      <w:proofErr w:type="gramEnd"/>
      <w:r>
        <w:t xml:space="preserve"> improve the recommendation effect. In this paper, </w:t>
      </w:r>
      <w:r w:rsidR="006471A3">
        <w:t>the</w:t>
      </w:r>
    </w:p>
    <w:p w:rsidR="006471A3" w:rsidRDefault="000F29FB" w:rsidP="000F29FB">
      <w:proofErr w:type="gramStart"/>
      <w:r>
        <w:t>key</w:t>
      </w:r>
      <w:proofErr w:type="gramEnd"/>
      <w:r>
        <w:t xml:space="preserve"> research contents is to help users to obtain user-interested </w:t>
      </w:r>
    </w:p>
    <w:p w:rsidR="001F1D37" w:rsidRDefault="000F29FB" w:rsidP="000F29FB">
      <w:proofErr w:type="gramStart"/>
      <w:r>
        <w:t>movie</w:t>
      </w:r>
      <w:proofErr w:type="gramEnd"/>
      <w:r>
        <w:t xml:space="preserve"> automatically in the massive movie information data </w:t>
      </w:r>
    </w:p>
    <w:p w:rsidR="001F1D37" w:rsidRDefault="000F29FB" w:rsidP="000F29FB">
      <w:proofErr w:type="gramStart"/>
      <w:r>
        <w:t>using</w:t>
      </w:r>
      <w:proofErr w:type="gramEnd"/>
      <w:r>
        <w:t xml:space="preserve"> KNN algorithm and collaborative filtering algorithm, and to </w:t>
      </w:r>
    </w:p>
    <w:p w:rsidR="006471A3" w:rsidRDefault="000F29FB" w:rsidP="000F29FB">
      <w:proofErr w:type="gramStart"/>
      <w:r>
        <w:t>develop</w:t>
      </w:r>
      <w:proofErr w:type="gramEnd"/>
      <w:r>
        <w:t xml:space="preserve"> </w:t>
      </w:r>
      <w:r w:rsidR="006471A3">
        <w:t>a</w:t>
      </w:r>
      <w:r w:rsidR="001F1D37">
        <w:t xml:space="preserve"> </w:t>
      </w:r>
      <w:r>
        <w:t xml:space="preserve">prototype of movie recommendation system based </w:t>
      </w:r>
      <w:r w:rsidR="00C97C95">
        <w:t>on</w:t>
      </w:r>
      <w:r>
        <w:t xml:space="preserve"> KNN </w:t>
      </w:r>
    </w:p>
    <w:p w:rsidR="000F29FB" w:rsidRDefault="000F29FB" w:rsidP="000F29FB">
      <w:proofErr w:type="gramStart"/>
      <w:r>
        <w:t>collaborative</w:t>
      </w:r>
      <w:proofErr w:type="gramEnd"/>
      <w:r>
        <w:t xml:space="preserve"> filtering algorithm.</w:t>
      </w:r>
    </w:p>
    <w:p w:rsidR="00F5021C" w:rsidRDefault="00396806" w:rsidP="003D75B8">
      <w:pPr>
        <w:pStyle w:val="Heading2"/>
      </w:pPr>
      <w:r w:rsidRPr="00DC666A">
        <w:rPr>
          <w:b/>
          <w:bCs/>
        </w:rPr>
        <w:t>Literature</w:t>
      </w:r>
      <w:r>
        <w:t xml:space="preserve"> </w:t>
      </w:r>
      <w:r w:rsidRPr="00DC666A">
        <w:rPr>
          <w:b/>
          <w:bCs/>
        </w:rPr>
        <w:t>Survey</w:t>
      </w:r>
    </w:p>
    <w:p w:rsidR="00A52D26" w:rsidRDefault="00363E03" w:rsidP="00B627F6">
      <w:pPr>
        <w:pStyle w:val="Subtitle"/>
      </w:pPr>
      <w:r>
        <w:t>•</w:t>
      </w:r>
      <w:r w:rsidR="002F6C9F">
        <w:t xml:space="preserve">KNN </w:t>
      </w:r>
      <w:r w:rsidR="00A52D26">
        <w:t>Algorithm</w:t>
      </w:r>
    </w:p>
    <w:p w:rsidR="00A52D26" w:rsidRDefault="00A52D26" w:rsidP="00787766">
      <w:pPr>
        <w:pStyle w:val="Footer"/>
      </w:pPr>
    </w:p>
    <w:p w:rsidR="0077604D" w:rsidRDefault="0077604D" w:rsidP="00787766">
      <w:pPr>
        <w:pStyle w:val="Footer"/>
      </w:pPr>
      <w:r>
        <w:t xml:space="preserve">KNN algorithm is called K nearest neighbor classification </w:t>
      </w:r>
    </w:p>
    <w:p w:rsidR="0077604D" w:rsidRDefault="0077604D" w:rsidP="00787766">
      <w:pPr>
        <w:pStyle w:val="Footer"/>
      </w:pPr>
    </w:p>
    <w:p w:rsidR="0077604D" w:rsidRDefault="0077604D" w:rsidP="00787766">
      <w:pPr>
        <w:pStyle w:val="Footer"/>
      </w:pPr>
      <w:proofErr w:type="gramStart"/>
      <w:r>
        <w:t>Algorithm.</w:t>
      </w:r>
      <w:proofErr w:type="gramEnd"/>
      <w:r>
        <w:t xml:space="preserve"> The core idea of the KNN algorithm is: if the </w:t>
      </w:r>
    </w:p>
    <w:p w:rsidR="0077604D" w:rsidRDefault="0077604D" w:rsidP="00787766">
      <w:pPr>
        <w:pStyle w:val="Footer"/>
      </w:pPr>
    </w:p>
    <w:p w:rsidR="0077604D" w:rsidRDefault="0077604D" w:rsidP="00787766">
      <w:pPr>
        <w:pStyle w:val="Footer"/>
      </w:pPr>
      <w:r>
        <w:t xml:space="preserve">Majority of the k most similar neighbors of sample in the </w:t>
      </w:r>
    </w:p>
    <w:p w:rsidR="0077604D" w:rsidRDefault="0077604D" w:rsidP="00787766">
      <w:pPr>
        <w:pStyle w:val="Footer"/>
      </w:pPr>
    </w:p>
    <w:p w:rsidR="0090001C" w:rsidRDefault="0077604D" w:rsidP="00787766">
      <w:pPr>
        <w:pStyle w:val="Footer"/>
      </w:pPr>
      <w:r>
        <w:t xml:space="preserve">Feature space belongs </w:t>
      </w:r>
      <w:r w:rsidR="0090001C">
        <w:t xml:space="preserve">to a certain category, </w:t>
      </w:r>
      <w:proofErr w:type="gramStart"/>
      <w:r w:rsidR="0090001C">
        <w:t>then</w:t>
      </w:r>
      <w:proofErr w:type="gramEnd"/>
      <w:r w:rsidR="0090001C">
        <w:t xml:space="preserve"> the sample is </w:t>
      </w:r>
    </w:p>
    <w:p w:rsidR="0090001C" w:rsidRDefault="0090001C" w:rsidP="00787766">
      <w:pPr>
        <w:pStyle w:val="Footer"/>
      </w:pPr>
    </w:p>
    <w:p w:rsidR="0090001C" w:rsidRDefault="0090001C" w:rsidP="00787766">
      <w:pPr>
        <w:pStyle w:val="Footer"/>
      </w:pPr>
      <w:proofErr w:type="gramStart"/>
      <w:r>
        <w:t>considered</w:t>
      </w:r>
      <w:proofErr w:type="gramEnd"/>
      <w:r>
        <w:t xml:space="preserve"> to belong to this category[8]. As shown in Figure </w:t>
      </w:r>
    </w:p>
    <w:p w:rsidR="0090001C" w:rsidRDefault="0090001C" w:rsidP="00787766">
      <w:pPr>
        <w:pStyle w:val="Footer"/>
      </w:pPr>
    </w:p>
    <w:p w:rsidR="0090001C" w:rsidRDefault="0090001C" w:rsidP="00787766">
      <w:pPr>
        <w:pStyle w:val="Footer"/>
      </w:pPr>
      <w:r>
        <w:t xml:space="preserve">1, the majority of w’s nearest neighbors belong to the x </w:t>
      </w:r>
    </w:p>
    <w:p w:rsidR="0090001C" w:rsidRDefault="0090001C" w:rsidP="00787766">
      <w:pPr>
        <w:pStyle w:val="Footer"/>
      </w:pPr>
    </w:p>
    <w:p w:rsidR="0090001C" w:rsidRDefault="0090001C" w:rsidP="00787766">
      <w:pPr>
        <w:pStyle w:val="Footer"/>
      </w:pPr>
      <w:r>
        <w:t>Category, w belongs to the X category.</w:t>
      </w:r>
    </w:p>
    <w:p w:rsidR="00600A59" w:rsidRPr="0090001C" w:rsidRDefault="00B63C59" w:rsidP="00787766">
      <w:pPr>
        <w:pStyle w:val="Footer"/>
      </w:pPr>
      <w:r>
        <w:rPr>
          <w:noProof/>
          <w:lang w:val="en-GB" w:eastAsia="en-GB"/>
        </w:rPr>
        <w:drawing>
          <wp:anchor distT="0" distB="0" distL="114300" distR="114300" simplePos="0" relativeHeight="251659264" behindDoc="0" locked="0" layoutInCell="1" allowOverlap="1">
            <wp:simplePos x="0" y="0"/>
            <wp:positionH relativeFrom="column">
              <wp:posOffset>-1270</wp:posOffset>
            </wp:positionH>
            <wp:positionV relativeFrom="paragraph">
              <wp:posOffset>173355</wp:posOffset>
            </wp:positionV>
            <wp:extent cx="2819400" cy="25647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19400" cy="2564765"/>
                    </a:xfrm>
                    <a:prstGeom prst="rect">
                      <a:avLst/>
                    </a:prstGeom>
                  </pic:spPr>
                </pic:pic>
              </a:graphicData>
            </a:graphic>
          </wp:anchor>
        </w:drawing>
      </w:r>
    </w:p>
    <w:p w:rsidR="00396806" w:rsidRDefault="003617A2" w:rsidP="00787766">
      <w:pPr>
        <w:pStyle w:val="Footer"/>
      </w:pPr>
      <w:r>
        <w:t xml:space="preserve">Fig. </w:t>
      </w:r>
      <w:r w:rsidR="009A569F">
        <w:t xml:space="preserve">1 example </w:t>
      </w:r>
      <w:proofErr w:type="gramStart"/>
      <w:r w:rsidR="009A569F">
        <w:t xml:space="preserve">of </w:t>
      </w:r>
      <w:r>
        <w:t xml:space="preserve"> KNN</w:t>
      </w:r>
      <w:proofErr w:type="gramEnd"/>
      <w:r>
        <w:t xml:space="preserve"> </w:t>
      </w:r>
      <w:r w:rsidR="009A569F">
        <w:t>algorithm</w:t>
      </w:r>
    </w:p>
    <w:p w:rsidR="00581981" w:rsidRDefault="00581981" w:rsidP="00787766">
      <w:pPr>
        <w:pStyle w:val="Footer"/>
      </w:pPr>
    </w:p>
    <w:p w:rsidR="009A569F" w:rsidRDefault="00363E03" w:rsidP="00581981">
      <w:pPr>
        <w:pStyle w:val="Subtitle"/>
      </w:pPr>
      <w:r>
        <w:t>•</w:t>
      </w:r>
      <w:r w:rsidR="002F6C9F">
        <w:t>Collaborative</w:t>
      </w:r>
      <w:r w:rsidR="00581981" w:rsidRPr="00581981">
        <w:t xml:space="preserve"> filtering algorithm</w:t>
      </w:r>
    </w:p>
    <w:p w:rsidR="00B351A3" w:rsidRDefault="00B351A3" w:rsidP="00344CCC">
      <w:pPr>
        <w:pStyle w:val="Footer"/>
        <w:spacing w:before="240"/>
      </w:pPr>
      <w:r>
        <w:t>Collaborative filtering algorithm is categorized as user-based</w:t>
      </w:r>
    </w:p>
    <w:p w:rsidR="00B351A3" w:rsidRDefault="00B351A3" w:rsidP="00344CCC">
      <w:pPr>
        <w:pStyle w:val="Footer"/>
        <w:spacing w:before="240"/>
      </w:pPr>
      <w:proofErr w:type="gramStart"/>
      <w:r>
        <w:t>collaborative</w:t>
      </w:r>
      <w:proofErr w:type="gramEnd"/>
      <w:r>
        <w:t xml:space="preserve"> filtering algorithm[4] and project-based</w:t>
      </w:r>
    </w:p>
    <w:p w:rsidR="00B351A3" w:rsidRDefault="00B351A3" w:rsidP="00344CCC">
      <w:pPr>
        <w:pStyle w:val="Footer"/>
        <w:spacing w:before="240"/>
      </w:pPr>
      <w:proofErr w:type="gramStart"/>
      <w:r>
        <w:t>collaborative</w:t>
      </w:r>
      <w:proofErr w:type="gramEnd"/>
      <w:r>
        <w:t xml:space="preserve"> filtering. The basic principles of the two is quite</w:t>
      </w:r>
    </w:p>
    <w:p w:rsidR="00B351A3" w:rsidRDefault="00B351A3" w:rsidP="00344CCC">
      <w:pPr>
        <w:pStyle w:val="Footer"/>
        <w:spacing w:before="240"/>
      </w:pPr>
      <w:proofErr w:type="gramStart"/>
      <w:r>
        <w:t>similar</w:t>
      </w:r>
      <w:proofErr w:type="gramEnd"/>
      <w:r>
        <w:t>, and this section mainly introduces the user-based</w:t>
      </w:r>
    </w:p>
    <w:p w:rsidR="00B351A3" w:rsidRDefault="00B351A3" w:rsidP="00344CCC">
      <w:pPr>
        <w:pStyle w:val="Footer"/>
        <w:spacing w:before="240"/>
      </w:pPr>
      <w:proofErr w:type="gramStart"/>
      <w:r>
        <w:t>collaborative</w:t>
      </w:r>
      <w:proofErr w:type="gramEnd"/>
      <w:r>
        <w:t xml:space="preserve"> filtering recommendation algorithm. The basic</w:t>
      </w:r>
    </w:p>
    <w:p w:rsidR="00B351A3" w:rsidRDefault="00B351A3" w:rsidP="00344CCC">
      <w:pPr>
        <w:pStyle w:val="Footer"/>
        <w:spacing w:before="240"/>
      </w:pPr>
      <w:proofErr w:type="gramStart"/>
      <w:r>
        <w:t>idea</w:t>
      </w:r>
      <w:proofErr w:type="gramEnd"/>
      <w:r>
        <w:t xml:space="preserve"> of collaborative filtering recommendation algorithm is to</w:t>
      </w:r>
    </w:p>
    <w:p w:rsidR="00B351A3" w:rsidRDefault="00B351A3" w:rsidP="00344CCC">
      <w:pPr>
        <w:pStyle w:val="Footer"/>
        <w:spacing w:before="240"/>
      </w:pPr>
      <w:proofErr w:type="gramStart"/>
      <w:r>
        <w:t>introduce</w:t>
      </w:r>
      <w:proofErr w:type="gramEnd"/>
      <w:r>
        <w:t xml:space="preserve"> the information of similar-interest users to object</w:t>
      </w:r>
    </w:p>
    <w:p w:rsidR="00DB384F" w:rsidRDefault="00B351A3" w:rsidP="00344CCC">
      <w:pPr>
        <w:pStyle w:val="Footer"/>
        <w:spacing w:before="240"/>
      </w:pPr>
      <w:proofErr w:type="gramStart"/>
      <w:r>
        <w:t>users[</w:t>
      </w:r>
      <w:proofErr w:type="gramEnd"/>
      <w:r>
        <w:t>7]. As shown in figure 2</w:t>
      </w:r>
      <w:r w:rsidR="003C641C">
        <w:t>.</w:t>
      </w:r>
      <w:r w:rsidR="000C07C6" w:rsidRPr="00590BF4">
        <w:t xml:space="preserve"> </w:t>
      </w:r>
    </w:p>
    <w:p w:rsidR="00DB384F" w:rsidRDefault="00284CD0" w:rsidP="00344CCC">
      <w:pPr>
        <w:pStyle w:val="Footer"/>
        <w:spacing w:before="240"/>
      </w:pPr>
      <w:r>
        <w:rPr>
          <w:noProof/>
          <w:lang w:val="en-GB" w:eastAsia="en-GB"/>
        </w:rPr>
        <w:drawing>
          <wp:anchor distT="0" distB="0" distL="114300" distR="114300" simplePos="0" relativeHeight="251660288" behindDoc="0" locked="0" layoutInCell="1" allowOverlap="1">
            <wp:simplePos x="0" y="0"/>
            <wp:positionH relativeFrom="column">
              <wp:posOffset>102235</wp:posOffset>
            </wp:positionH>
            <wp:positionV relativeFrom="paragraph">
              <wp:posOffset>321310</wp:posOffset>
            </wp:positionV>
            <wp:extent cx="2762250" cy="19983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stretch>
                      <a:fillRect/>
                    </a:stretch>
                  </pic:blipFill>
                  <pic:spPr>
                    <a:xfrm>
                      <a:off x="0" y="0"/>
                      <a:ext cx="2762250" cy="1998345"/>
                    </a:xfrm>
                    <a:prstGeom prst="rect">
                      <a:avLst/>
                    </a:prstGeom>
                  </pic:spPr>
                </pic:pic>
              </a:graphicData>
            </a:graphic>
          </wp:anchor>
        </w:drawing>
      </w:r>
    </w:p>
    <w:p w:rsidR="00284CD0" w:rsidRDefault="00284CD0" w:rsidP="00344CCC">
      <w:pPr>
        <w:pStyle w:val="Footer"/>
        <w:spacing w:before="240"/>
      </w:pPr>
      <w:r>
        <w:t>Fig 2</w:t>
      </w:r>
      <w:r w:rsidR="00844D36">
        <w:t xml:space="preserve"> example of </w:t>
      </w:r>
      <w:proofErr w:type="spellStart"/>
      <w:r w:rsidR="00B00FB3">
        <w:t>UserCF</w:t>
      </w:r>
      <w:proofErr w:type="spellEnd"/>
      <w:r w:rsidR="00B00FB3">
        <w:t xml:space="preserve"> algorithm</w:t>
      </w:r>
    </w:p>
    <w:p w:rsidR="00082DAF" w:rsidRDefault="00B00FB3" w:rsidP="00082DAF">
      <w:pPr>
        <w:pStyle w:val="Footer"/>
        <w:spacing w:before="240"/>
      </w:pPr>
      <w:r>
        <w:t>U</w:t>
      </w:r>
      <w:r w:rsidR="00082DAF">
        <w:t xml:space="preserve">ser A loves movie A, B, C, and user C likes movie </w:t>
      </w:r>
      <w:r w:rsidR="00071A7A">
        <w:t>B</w:t>
      </w:r>
      <w:proofErr w:type="gramStart"/>
      <w:r w:rsidR="00071A7A">
        <w:t>,D</w:t>
      </w:r>
      <w:proofErr w:type="gramEnd"/>
    </w:p>
    <w:p w:rsidR="00082DAF" w:rsidRDefault="00082DAF" w:rsidP="00082DAF">
      <w:pPr>
        <w:pStyle w:val="Footer"/>
        <w:spacing w:before="240"/>
      </w:pPr>
      <w:proofErr w:type="gramStart"/>
      <w:r>
        <w:t>so</w:t>
      </w:r>
      <w:proofErr w:type="gramEnd"/>
      <w:r>
        <w:t xml:space="preserve"> we can conclude that the preferences of user A and user C </w:t>
      </w:r>
    </w:p>
    <w:p w:rsidR="00082DAF" w:rsidRDefault="00082DAF" w:rsidP="00082DAF">
      <w:pPr>
        <w:pStyle w:val="Footer"/>
        <w:spacing w:before="240"/>
      </w:pPr>
      <w:proofErr w:type="gramStart"/>
      <w:r>
        <w:t>are</w:t>
      </w:r>
      <w:proofErr w:type="gramEnd"/>
      <w:r>
        <w:t xml:space="preserve"> very similar. Since user A loves movie </w:t>
      </w:r>
      <w:r w:rsidR="00071A7A">
        <w:t>D</w:t>
      </w:r>
      <w:r>
        <w:t xml:space="preserve"> as well, so we </w:t>
      </w:r>
    </w:p>
    <w:p w:rsidR="00082DAF" w:rsidRDefault="00082DAF" w:rsidP="00082DAF">
      <w:pPr>
        <w:pStyle w:val="Footer"/>
        <w:spacing w:before="240"/>
      </w:pPr>
      <w:proofErr w:type="gramStart"/>
      <w:r>
        <w:t>can</w:t>
      </w:r>
      <w:proofErr w:type="gramEnd"/>
      <w:r>
        <w:t xml:space="preserve"> infer that the user A may also love item </w:t>
      </w:r>
      <w:r w:rsidR="00071A7A">
        <w:t>D,</w:t>
      </w:r>
      <w:r>
        <w:t xml:space="preserve"> therefore item </w:t>
      </w:r>
    </w:p>
    <w:p w:rsidR="00082DAF" w:rsidRDefault="00071A7A" w:rsidP="00082DAF">
      <w:pPr>
        <w:pStyle w:val="Footer"/>
        <w:spacing w:before="240"/>
      </w:pPr>
      <w:r>
        <w:t>D</w:t>
      </w:r>
      <w:r w:rsidR="00082DAF">
        <w:t xml:space="preserve"> would be recommended to the user. The basic idea of the </w:t>
      </w:r>
    </w:p>
    <w:p w:rsidR="00082DAF" w:rsidRDefault="00082DAF" w:rsidP="00082DAF">
      <w:pPr>
        <w:pStyle w:val="Footer"/>
        <w:spacing w:before="240"/>
      </w:pPr>
      <w:proofErr w:type="gramStart"/>
      <w:r>
        <w:t>algorithm</w:t>
      </w:r>
      <w:proofErr w:type="gramEnd"/>
      <w:r>
        <w:t xml:space="preserve"> is based on records of history score of user. Find </w:t>
      </w:r>
    </w:p>
    <w:p w:rsidR="00082DAF" w:rsidRDefault="00082DAF" w:rsidP="00082DAF">
      <w:pPr>
        <w:pStyle w:val="Footer"/>
        <w:spacing w:before="240"/>
      </w:pPr>
      <w:proofErr w:type="gramStart"/>
      <w:r>
        <w:t>the</w:t>
      </w:r>
      <w:proofErr w:type="gramEnd"/>
      <w:r>
        <w:t xml:space="preserve"> neighbor user as u` who has the similar interest with target </w:t>
      </w:r>
    </w:p>
    <w:p w:rsidR="00082DAF" w:rsidRDefault="00082DAF" w:rsidP="00082DAF">
      <w:pPr>
        <w:pStyle w:val="Footer"/>
        <w:spacing w:before="240"/>
      </w:pPr>
      <w:proofErr w:type="gramStart"/>
      <w:r>
        <w:t>user</w:t>
      </w:r>
      <w:proofErr w:type="gramEnd"/>
      <w:r>
        <w:t xml:space="preserve"> u, and then recommend the items which the neighbor </w:t>
      </w:r>
    </w:p>
    <w:p w:rsidR="00082DAF" w:rsidRDefault="00082DAF" w:rsidP="00082DAF">
      <w:pPr>
        <w:pStyle w:val="Footer"/>
        <w:spacing w:before="240"/>
      </w:pPr>
      <w:proofErr w:type="gramStart"/>
      <w:r>
        <w:t>user</w:t>
      </w:r>
      <w:proofErr w:type="gramEnd"/>
      <w:r>
        <w:t xml:space="preserve"> u` loved to target user u, the predict score which target </w:t>
      </w:r>
    </w:p>
    <w:p w:rsidR="00082DAF" w:rsidRDefault="00082DAF" w:rsidP="00082DAF">
      <w:pPr>
        <w:pStyle w:val="Footer"/>
        <w:spacing w:before="240"/>
      </w:pPr>
      <w:proofErr w:type="gramStart"/>
      <w:r>
        <w:t>user</w:t>
      </w:r>
      <w:proofErr w:type="gramEnd"/>
      <w:r>
        <w:t xml:space="preserve"> u may give on the item is obtained by the score </w:t>
      </w:r>
    </w:p>
    <w:p w:rsidR="00082DAF" w:rsidRDefault="00082DAF" w:rsidP="00082DAF">
      <w:pPr>
        <w:pStyle w:val="Footer"/>
        <w:spacing w:before="240"/>
      </w:pPr>
      <w:proofErr w:type="gramStart"/>
      <w:r>
        <w:t>calculation</w:t>
      </w:r>
      <w:proofErr w:type="gramEnd"/>
      <w:r>
        <w:t xml:space="preserve"> of neighbor user u` on the item. The algorithm </w:t>
      </w:r>
    </w:p>
    <w:p w:rsidR="00082DAF" w:rsidRDefault="00082DAF" w:rsidP="00082DAF">
      <w:pPr>
        <w:pStyle w:val="Footer"/>
        <w:spacing w:before="240"/>
      </w:pPr>
      <w:proofErr w:type="gramStart"/>
      <w:r>
        <w:t>consists</w:t>
      </w:r>
      <w:proofErr w:type="gramEnd"/>
      <w:r>
        <w:t xml:space="preserve"> of three basic steps: user similarity calculation, </w:t>
      </w:r>
    </w:p>
    <w:p w:rsidR="00DB4352" w:rsidRDefault="00082DAF" w:rsidP="00DB4352">
      <w:pPr>
        <w:pStyle w:val="Footer"/>
        <w:spacing w:before="240"/>
      </w:pPr>
      <w:proofErr w:type="gramStart"/>
      <w:r>
        <w:t>nearest</w:t>
      </w:r>
      <w:proofErr w:type="gramEnd"/>
      <w:r>
        <w:t xml:space="preserve"> neighbor selection and prediction score calculation.</w:t>
      </w:r>
    </w:p>
    <w:p w:rsidR="009E3CE7" w:rsidRDefault="00692114" w:rsidP="00A6329D">
      <w:pPr>
        <w:pStyle w:val="Heading3"/>
      </w:pPr>
      <w:r w:rsidRPr="00B70704">
        <w:rPr>
          <w:b/>
          <w:bCs/>
        </w:rPr>
        <w:t>KNN</w:t>
      </w:r>
      <w:r w:rsidR="009E3CE7">
        <w:t xml:space="preserve"> </w:t>
      </w:r>
      <w:r w:rsidR="00AD0E7D" w:rsidRPr="00B70704">
        <w:rPr>
          <w:b/>
          <w:bCs/>
        </w:rPr>
        <w:t>COLLABORATIVE</w:t>
      </w:r>
      <w:r w:rsidR="00AD0E7D">
        <w:t xml:space="preserve"> </w:t>
      </w:r>
      <w:r w:rsidR="00DB4352" w:rsidRPr="00B70704">
        <w:rPr>
          <w:b/>
          <w:bCs/>
        </w:rPr>
        <w:t>FILTER</w:t>
      </w:r>
      <w:r w:rsidR="00DB4352">
        <w:t xml:space="preserve"> </w:t>
      </w:r>
      <w:r w:rsidR="00DB4352" w:rsidRPr="00B70704">
        <w:rPr>
          <w:b/>
          <w:bCs/>
        </w:rPr>
        <w:t>ALGORITHM</w:t>
      </w:r>
    </w:p>
    <w:p w:rsidR="00692114" w:rsidRDefault="00692114" w:rsidP="00692114">
      <w:r>
        <w:t xml:space="preserve">KNN collaborative filtering algorithm, which is a </w:t>
      </w:r>
    </w:p>
    <w:p w:rsidR="00692114" w:rsidRDefault="00692114" w:rsidP="00692114">
      <w:proofErr w:type="gramStart"/>
      <w:r>
        <w:t>collaborative</w:t>
      </w:r>
      <w:proofErr w:type="gramEnd"/>
      <w:r>
        <w:t xml:space="preserve"> filtering algorithm combined with KNN </w:t>
      </w:r>
    </w:p>
    <w:p w:rsidR="00692114" w:rsidRDefault="00692114" w:rsidP="00692114">
      <w:proofErr w:type="gramStart"/>
      <w:r>
        <w:t>algorithm</w:t>
      </w:r>
      <w:proofErr w:type="gramEnd"/>
      <w:r>
        <w:t xml:space="preserve">, use KNN algorithm to select neighbors. The basic </w:t>
      </w:r>
    </w:p>
    <w:p w:rsidR="00692114" w:rsidRDefault="00692114" w:rsidP="00692114">
      <w:proofErr w:type="gramStart"/>
      <w:r>
        <w:t>steps</w:t>
      </w:r>
      <w:proofErr w:type="gramEnd"/>
      <w:r>
        <w:t xml:space="preserve"> of the algorithm are user similarity calculation, KNN </w:t>
      </w:r>
    </w:p>
    <w:p w:rsidR="00692114" w:rsidRDefault="00692114" w:rsidP="00692114">
      <w:proofErr w:type="gramStart"/>
      <w:r>
        <w:t>nearest</w:t>
      </w:r>
      <w:proofErr w:type="gramEnd"/>
      <w:r>
        <w:t xml:space="preserve"> neighbor selection and predict score </w:t>
      </w:r>
    </w:p>
    <w:p w:rsidR="00B00FB3" w:rsidRDefault="00692114" w:rsidP="003663AF">
      <w:proofErr w:type="gramStart"/>
      <w:r>
        <w:t>calculation[</w:t>
      </w:r>
      <w:proofErr w:type="gramEnd"/>
      <w:r>
        <w:t>11.12]</w:t>
      </w:r>
    </w:p>
    <w:p w:rsidR="00363E03" w:rsidRDefault="00363E03" w:rsidP="00AD0E7D">
      <w:pPr>
        <w:pStyle w:val="Heading2"/>
      </w:pPr>
      <w:r>
        <w:t>•User similarity computing</w:t>
      </w:r>
    </w:p>
    <w:p w:rsidR="0051759A" w:rsidRDefault="0051759A" w:rsidP="0051759A">
      <w:r>
        <w:t xml:space="preserve">The similarity between users is calculated by evaluating the </w:t>
      </w:r>
    </w:p>
    <w:p w:rsidR="0051759A" w:rsidRDefault="0051759A" w:rsidP="0051759A">
      <w:proofErr w:type="gramStart"/>
      <w:r>
        <w:t>value</w:t>
      </w:r>
      <w:proofErr w:type="gramEnd"/>
      <w:r>
        <w:t xml:space="preserve"> of the items evaluated by two users. </w:t>
      </w:r>
    </w:p>
    <w:p w:rsidR="0051759A" w:rsidRDefault="0051759A" w:rsidP="0051759A">
      <w:r>
        <w:t xml:space="preserve">Each user uses N dimension vector to represent item score, </w:t>
      </w:r>
    </w:p>
    <w:p w:rsidR="0051759A" w:rsidRDefault="0051759A" w:rsidP="0051759A">
      <w:proofErr w:type="gramStart"/>
      <w:r>
        <w:t>for</w:t>
      </w:r>
      <w:proofErr w:type="gramEnd"/>
      <w:r>
        <w:t xml:space="preserve"> example, to calculate of similarity of U1 and U3, first find </w:t>
      </w:r>
    </w:p>
    <w:p w:rsidR="0051759A" w:rsidRDefault="0051759A" w:rsidP="0051759A">
      <w:proofErr w:type="gramStart"/>
      <w:r>
        <w:t>out</w:t>
      </w:r>
      <w:proofErr w:type="gramEnd"/>
      <w:r>
        <w:t xml:space="preserve"> the set of films that they all scored as {m1, M2, M4, m5} </w:t>
      </w:r>
    </w:p>
    <w:p w:rsidR="0051759A" w:rsidRDefault="0051759A" w:rsidP="0051759A">
      <w:proofErr w:type="gramStart"/>
      <w:r>
        <w:t>and</w:t>
      </w:r>
      <w:proofErr w:type="gramEnd"/>
      <w:r>
        <w:t xml:space="preserve"> relative scores of these films. The score vector of U1 is </w:t>
      </w:r>
    </w:p>
    <w:p w:rsidR="0051759A" w:rsidRDefault="0051759A" w:rsidP="0051759A">
      <w:r>
        <w:t>{1</w:t>
      </w:r>
      <w:proofErr w:type="gramStart"/>
      <w:r>
        <w:t>,3,4,2</w:t>
      </w:r>
      <w:proofErr w:type="gramEnd"/>
      <w:r>
        <w:t xml:space="preserve">}, and the score vector of U3 is {2,4,1,5}. The </w:t>
      </w:r>
    </w:p>
    <w:p w:rsidR="001A6A95" w:rsidRDefault="0051759A" w:rsidP="00DD4115">
      <w:proofErr w:type="gramStart"/>
      <w:r>
        <w:t>similarity</w:t>
      </w:r>
      <w:proofErr w:type="gramEnd"/>
      <w:r>
        <w:t xml:space="preserve"> of U1 and U3 is calculated by the similarity </w:t>
      </w:r>
    </w:p>
    <w:p w:rsidR="00B74A57" w:rsidRDefault="00B74A57" w:rsidP="00DD4115">
      <w:r>
        <w:rPr>
          <w:noProof/>
          <w:lang w:val="en-GB" w:eastAsia="en-GB"/>
        </w:rPr>
        <w:drawing>
          <wp:anchor distT="0" distB="0" distL="114300" distR="114300" simplePos="0" relativeHeight="251662336" behindDoc="0" locked="0" layoutInCell="1" allowOverlap="1">
            <wp:simplePos x="0" y="0"/>
            <wp:positionH relativeFrom="column">
              <wp:posOffset>74930</wp:posOffset>
            </wp:positionH>
            <wp:positionV relativeFrom="paragraph">
              <wp:posOffset>248920</wp:posOffset>
            </wp:positionV>
            <wp:extent cx="2514600" cy="17329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stretch>
                      <a:fillRect/>
                    </a:stretch>
                  </pic:blipFill>
                  <pic:spPr>
                    <a:xfrm>
                      <a:off x="0" y="0"/>
                      <a:ext cx="2514600" cy="1732915"/>
                    </a:xfrm>
                    <a:prstGeom prst="rect">
                      <a:avLst/>
                    </a:prstGeom>
                  </pic:spPr>
                </pic:pic>
              </a:graphicData>
            </a:graphic>
          </wp:anchor>
        </w:drawing>
      </w:r>
      <w:proofErr w:type="gramStart"/>
      <w:r w:rsidR="0051759A">
        <w:t>formula[</w:t>
      </w:r>
      <w:proofErr w:type="gramEnd"/>
      <w:r w:rsidR="0051759A">
        <w:t>13].</w:t>
      </w:r>
    </w:p>
    <w:p w:rsidR="008F4BA0" w:rsidRDefault="008F4BA0" w:rsidP="00DD4115">
      <w:r>
        <w:t>Fig.3 calculation of user's similarity</w:t>
      </w:r>
    </w:p>
    <w:p w:rsidR="00914C2D" w:rsidRDefault="00914C2D" w:rsidP="00914C2D">
      <w:r>
        <w:t xml:space="preserve">The similarity between users is calculated by evaluating the </w:t>
      </w:r>
    </w:p>
    <w:p w:rsidR="00914C2D" w:rsidRDefault="00914C2D" w:rsidP="00914C2D">
      <w:proofErr w:type="gramStart"/>
      <w:r>
        <w:t>value</w:t>
      </w:r>
      <w:proofErr w:type="gramEnd"/>
      <w:r>
        <w:t xml:space="preserve"> of the items evaluated by two users. </w:t>
      </w:r>
    </w:p>
    <w:p w:rsidR="00914C2D" w:rsidRDefault="00914C2D" w:rsidP="00914C2D">
      <w:r>
        <w:t xml:space="preserve">Each user uses N dimension vector to represent item score, </w:t>
      </w:r>
    </w:p>
    <w:p w:rsidR="00914C2D" w:rsidRDefault="00914C2D" w:rsidP="00914C2D">
      <w:proofErr w:type="gramStart"/>
      <w:r>
        <w:t>for</w:t>
      </w:r>
      <w:proofErr w:type="gramEnd"/>
      <w:r>
        <w:t xml:space="preserve"> example, to calculate of similarity of U1 and U3, first find </w:t>
      </w:r>
    </w:p>
    <w:p w:rsidR="00914C2D" w:rsidRDefault="00914C2D" w:rsidP="00914C2D">
      <w:proofErr w:type="gramStart"/>
      <w:r>
        <w:t>out</w:t>
      </w:r>
      <w:proofErr w:type="gramEnd"/>
      <w:r>
        <w:t xml:space="preserve"> the set of films that they all scored as {m1, M2, M4, m5} </w:t>
      </w:r>
    </w:p>
    <w:p w:rsidR="00914C2D" w:rsidRDefault="00914C2D" w:rsidP="00914C2D">
      <w:proofErr w:type="gramStart"/>
      <w:r>
        <w:t>and</w:t>
      </w:r>
      <w:proofErr w:type="gramEnd"/>
      <w:r>
        <w:t xml:space="preserve"> relative scores of these films. The score vector of U1 is </w:t>
      </w:r>
    </w:p>
    <w:p w:rsidR="00914C2D" w:rsidRDefault="00914C2D" w:rsidP="00914C2D">
      <w:r>
        <w:t>{1</w:t>
      </w:r>
      <w:proofErr w:type="gramStart"/>
      <w:r>
        <w:t>,3,4,2</w:t>
      </w:r>
      <w:proofErr w:type="gramEnd"/>
      <w:r>
        <w:t xml:space="preserve">}, and the score vector of U3 is {2,4,1,5}. The </w:t>
      </w:r>
    </w:p>
    <w:p w:rsidR="00914C2D" w:rsidRDefault="00914C2D" w:rsidP="00914C2D">
      <w:proofErr w:type="gramStart"/>
      <w:r>
        <w:t>similarity</w:t>
      </w:r>
      <w:proofErr w:type="gramEnd"/>
      <w:r>
        <w:t xml:space="preserve"> of U1 and U3 is calculated by the similarity </w:t>
      </w:r>
    </w:p>
    <w:p w:rsidR="00CB02CC" w:rsidRDefault="00914C2D" w:rsidP="003A4428">
      <w:proofErr w:type="gramStart"/>
      <w:r>
        <w:t>formula[</w:t>
      </w:r>
      <w:proofErr w:type="gramEnd"/>
      <w:r>
        <w:t>13]</w:t>
      </w:r>
      <w:r w:rsidR="003A4428">
        <w:t>.</w:t>
      </w:r>
    </w:p>
    <w:p w:rsidR="003A4428" w:rsidRDefault="005D7972" w:rsidP="005D7972">
      <w:pPr>
        <w:pStyle w:val="Subtitle"/>
        <w:numPr>
          <w:ilvl w:val="0"/>
          <w:numId w:val="0"/>
        </w:numPr>
        <w:rPr>
          <w:rFonts w:eastAsiaTheme="minorHAnsi"/>
        </w:rPr>
      </w:pPr>
      <w:r>
        <w:rPr>
          <w:rFonts w:eastAsiaTheme="minorHAnsi"/>
        </w:rPr>
        <w:t xml:space="preserve">Understand the Relationship </w:t>
      </w:r>
      <w:proofErr w:type="gramStart"/>
      <w:r>
        <w:rPr>
          <w:rFonts w:eastAsiaTheme="minorHAnsi"/>
        </w:rPr>
        <w:t>Between</w:t>
      </w:r>
      <w:proofErr w:type="gramEnd"/>
      <w:r>
        <w:rPr>
          <w:rFonts w:eastAsiaTheme="minorHAnsi"/>
        </w:rPr>
        <w:t xml:space="preserve"> Pearson Correlation Coefficient and Cosine Similarity </w:t>
      </w:r>
    </w:p>
    <w:p w:rsidR="000A5B06" w:rsidRDefault="008E796F" w:rsidP="000A5B06">
      <w:r>
        <w:t xml:space="preserve">Pearson Correlation Coefficient and Cosine Similarity </w:t>
      </w:r>
      <w:r w:rsidR="000A5B06">
        <w:t>can</w:t>
      </w:r>
    </w:p>
    <w:p w:rsidR="000A5B06" w:rsidRDefault="008E796F" w:rsidP="000A5B06">
      <w:proofErr w:type="gramStart"/>
      <w:r>
        <w:t>measure</w:t>
      </w:r>
      <w:proofErr w:type="gramEnd"/>
      <w:r>
        <w:t xml:space="preserve"> the correlation between two </w:t>
      </w:r>
      <w:proofErr w:type="spellStart"/>
      <w:r>
        <w:t>varialbes</w:t>
      </w:r>
      <w:proofErr w:type="spellEnd"/>
      <w:r>
        <w:t xml:space="preserve">, both of them </w:t>
      </w:r>
    </w:p>
    <w:p w:rsidR="000A5B06" w:rsidRDefault="008E796F" w:rsidP="000A5B06">
      <w:proofErr w:type="gramStart"/>
      <w:r>
        <w:t>are</w:t>
      </w:r>
      <w:proofErr w:type="gramEnd"/>
      <w:r>
        <w:t xml:space="preserve"> in [-1, 1]. In this tutorial, we will discuss the relationship </w:t>
      </w:r>
    </w:p>
    <w:p w:rsidR="008E796F" w:rsidRDefault="008E796F" w:rsidP="000A5B06">
      <w:proofErr w:type="gramStart"/>
      <w:r>
        <w:t>between</w:t>
      </w:r>
      <w:proofErr w:type="gramEnd"/>
      <w:r>
        <w:t xml:space="preserve"> them.</w:t>
      </w:r>
    </w:p>
    <w:p w:rsidR="008E796F" w:rsidRDefault="00A9438A" w:rsidP="005D7972">
      <w:r>
        <w:rPr>
          <w:noProof/>
          <w:lang w:val="en-GB" w:eastAsia="en-GB"/>
        </w:rPr>
        <w:drawing>
          <wp:anchor distT="0" distB="0" distL="114300" distR="114300" simplePos="0" relativeHeight="251663360" behindDoc="0" locked="0" layoutInCell="1" allowOverlap="1">
            <wp:simplePos x="0" y="0"/>
            <wp:positionH relativeFrom="column">
              <wp:posOffset>-1270</wp:posOffset>
            </wp:positionH>
            <wp:positionV relativeFrom="paragraph">
              <wp:posOffset>405130</wp:posOffset>
            </wp:positionV>
            <wp:extent cx="2438400" cy="68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38400" cy="685800"/>
                    </a:xfrm>
                    <a:prstGeom prst="rect">
                      <a:avLst/>
                    </a:prstGeom>
                  </pic:spPr>
                </pic:pic>
              </a:graphicData>
            </a:graphic>
          </wp:anchor>
        </w:drawing>
      </w:r>
      <w:r w:rsidR="008C6BA8">
        <w:t xml:space="preserve">As to </w:t>
      </w:r>
      <w:proofErr w:type="spellStart"/>
      <w:proofErr w:type="gramStart"/>
      <w:r w:rsidR="008C6BA8">
        <w:t>pearson</w:t>
      </w:r>
      <w:proofErr w:type="spellEnd"/>
      <w:proofErr w:type="gramEnd"/>
      <w:r w:rsidR="008C6BA8">
        <w:t xml:space="preserve"> correlation coefficient, it is defined as:</w:t>
      </w:r>
    </w:p>
    <w:p w:rsidR="00A9438A" w:rsidRDefault="00A9438A" w:rsidP="005D7972"/>
    <w:p w:rsidR="008C6BA8" w:rsidRDefault="00B53115" w:rsidP="005D7972">
      <w:r>
        <w:rPr>
          <w:noProof/>
          <w:lang w:val="en-GB" w:eastAsia="en-GB"/>
        </w:rPr>
        <w:drawing>
          <wp:anchor distT="0" distB="0" distL="114300" distR="114300" simplePos="0" relativeHeight="251664384" behindDoc="0" locked="0" layoutInCell="1" allowOverlap="1">
            <wp:simplePos x="0" y="0"/>
            <wp:positionH relativeFrom="column">
              <wp:posOffset>150495</wp:posOffset>
            </wp:positionH>
            <wp:positionV relativeFrom="paragraph">
              <wp:posOffset>280670</wp:posOffset>
            </wp:positionV>
            <wp:extent cx="2457450" cy="6203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7450" cy="620395"/>
                    </a:xfrm>
                    <a:prstGeom prst="rect">
                      <a:avLst/>
                    </a:prstGeom>
                  </pic:spPr>
                </pic:pic>
              </a:graphicData>
            </a:graphic>
          </wp:anchor>
        </w:drawing>
      </w:r>
      <w:r w:rsidR="007D2C95">
        <w:t xml:space="preserve">As to cosine </w:t>
      </w:r>
      <w:r w:rsidR="00F04E92">
        <w:t>similarity</w:t>
      </w:r>
      <w:r w:rsidR="007D2C95">
        <w:t>, it is defined as:</w:t>
      </w:r>
    </w:p>
    <w:p w:rsidR="007D2C95" w:rsidRPr="003A4428" w:rsidRDefault="007D2C95" w:rsidP="005D7972"/>
    <w:p w:rsidR="006846CE" w:rsidRDefault="006846CE" w:rsidP="006846CE">
      <w:pPr>
        <w:divId w:val="1140195808"/>
      </w:pPr>
      <w:r>
        <w:t>We can find</w:t>
      </w:r>
      <w:r w:rsidR="00757147">
        <w:t>:</w:t>
      </w:r>
      <w:r w:rsidR="00757147">
        <w:rPr>
          <w:noProof/>
          <w:lang w:val="en-GB" w:eastAsia="en-GB"/>
        </w:rPr>
        <w:drawing>
          <wp:anchor distT="0" distB="0" distL="114300" distR="114300" simplePos="0" relativeHeight="251665408" behindDoc="0" locked="0" layoutInCell="1" allowOverlap="1">
            <wp:simplePos x="0" y="0"/>
            <wp:positionH relativeFrom="column">
              <wp:posOffset>0</wp:posOffset>
            </wp:positionH>
            <wp:positionV relativeFrom="paragraph">
              <wp:posOffset>370205</wp:posOffset>
            </wp:positionV>
            <wp:extent cx="3038475" cy="12954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38475" cy="1295400"/>
                    </a:xfrm>
                    <a:prstGeom prst="rect">
                      <a:avLst/>
                    </a:prstGeom>
                  </pic:spPr>
                </pic:pic>
              </a:graphicData>
            </a:graphic>
          </wp:anchor>
        </w:drawing>
      </w:r>
    </w:p>
    <w:p w:rsidR="005A39DF" w:rsidRPr="00757147" w:rsidRDefault="005A39DF" w:rsidP="003C362C">
      <w:pPr>
        <w:pStyle w:val="Subtitle"/>
        <w:divId w:val="1140195808"/>
        <w:rPr>
          <w:rFonts w:eastAsiaTheme="minorHAnsi"/>
          <w:sz w:val="24"/>
        </w:rPr>
      </w:pPr>
    </w:p>
    <w:p w:rsidR="00643FF0" w:rsidRDefault="00F131A8" w:rsidP="003C362C">
      <w:pPr>
        <w:pStyle w:val="Subtitle"/>
        <w:divId w:val="1140195808"/>
        <w:rPr>
          <w:rFonts w:eastAsiaTheme="minorHAnsi"/>
          <w:sz w:val="24"/>
        </w:rPr>
      </w:pPr>
      <w:r w:rsidRPr="00DE41B7">
        <w:rPr>
          <w:rFonts w:eastAsiaTheme="minorHAnsi"/>
          <w:sz w:val="24"/>
        </w:rPr>
        <w:t xml:space="preserve">It means </w:t>
      </w:r>
      <w:proofErr w:type="spellStart"/>
      <w:proofErr w:type="gramStart"/>
      <w:r w:rsidRPr="00DE41B7">
        <w:rPr>
          <w:rFonts w:eastAsiaTheme="minorHAnsi"/>
          <w:sz w:val="24"/>
        </w:rPr>
        <w:t>pearson</w:t>
      </w:r>
      <w:proofErr w:type="spellEnd"/>
      <w:proofErr w:type="gramEnd"/>
      <w:r w:rsidRPr="00DE41B7">
        <w:rPr>
          <w:rFonts w:eastAsiaTheme="minorHAnsi"/>
          <w:sz w:val="24"/>
        </w:rPr>
        <w:t xml:space="preserve"> correlation coefficient is the cosine </w:t>
      </w:r>
    </w:p>
    <w:p w:rsidR="0083252B" w:rsidRPr="00DE41B7" w:rsidRDefault="00643FF0" w:rsidP="003C362C">
      <w:pPr>
        <w:pStyle w:val="Subtitle"/>
        <w:divId w:val="1140195808"/>
        <w:rPr>
          <w:rFonts w:eastAsiaTheme="minorHAnsi"/>
          <w:sz w:val="24"/>
        </w:rPr>
      </w:pPr>
      <w:proofErr w:type="gramStart"/>
      <w:r>
        <w:rPr>
          <w:rFonts w:eastAsiaTheme="minorHAnsi"/>
          <w:sz w:val="24"/>
        </w:rPr>
        <w:t>si</w:t>
      </w:r>
      <w:r w:rsidR="00F131A8" w:rsidRPr="00DE41B7">
        <w:rPr>
          <w:rFonts w:eastAsiaTheme="minorHAnsi"/>
          <w:sz w:val="24"/>
        </w:rPr>
        <w:t>milarity</w:t>
      </w:r>
      <w:proofErr w:type="gramEnd"/>
      <w:r w:rsidR="00F131A8" w:rsidRPr="00DE41B7">
        <w:rPr>
          <w:rFonts w:eastAsiaTheme="minorHAnsi"/>
          <w:sz w:val="24"/>
        </w:rPr>
        <w:t xml:space="preserve"> between centered versions of \(x\) and \(y\).</w:t>
      </w:r>
    </w:p>
    <w:p w:rsidR="0064771F" w:rsidRPr="00DE41B7" w:rsidRDefault="0064771F" w:rsidP="0064771F">
      <w:pPr>
        <w:pStyle w:val="Subtitle"/>
        <w:rPr>
          <w:sz w:val="24"/>
        </w:rPr>
      </w:pPr>
    </w:p>
    <w:p w:rsidR="00A85FEE" w:rsidRDefault="00A85FEE" w:rsidP="0064771F">
      <w:pPr>
        <w:pStyle w:val="Subtitle"/>
        <w:rPr>
          <w:b/>
          <w:bCs/>
        </w:rPr>
      </w:pPr>
      <w:r>
        <w:t>•</w:t>
      </w:r>
      <w:r w:rsidRPr="00A85FEE">
        <w:rPr>
          <w:b/>
          <w:bCs/>
        </w:rPr>
        <w:t>KNN</w:t>
      </w:r>
      <w:r>
        <w:t xml:space="preserve"> </w:t>
      </w:r>
      <w:r w:rsidRPr="00A85FEE">
        <w:rPr>
          <w:b/>
          <w:bCs/>
        </w:rPr>
        <w:t>nearest</w:t>
      </w:r>
      <w:r>
        <w:t xml:space="preserve"> </w:t>
      </w:r>
      <w:r w:rsidRPr="00A85FEE">
        <w:rPr>
          <w:b/>
          <w:bCs/>
        </w:rPr>
        <w:t>neighbor</w:t>
      </w:r>
      <w:r>
        <w:t xml:space="preserve"> </w:t>
      </w:r>
      <w:r>
        <w:rPr>
          <w:b/>
          <w:bCs/>
        </w:rPr>
        <w:t>selection</w:t>
      </w:r>
    </w:p>
    <w:p w:rsidR="00A85FEE" w:rsidRPr="00590BF4" w:rsidRDefault="00A85FEE" w:rsidP="0064771F">
      <w:pPr>
        <w:pStyle w:val="Subtitle"/>
      </w:pPr>
    </w:p>
    <w:p w:rsidR="00D3680A" w:rsidRPr="00D3680A" w:rsidRDefault="00D3680A" w:rsidP="00D3680A">
      <w:pPr>
        <w:pStyle w:val="Subtitle"/>
        <w:rPr>
          <w:sz w:val="24"/>
        </w:rPr>
      </w:pPr>
      <w:r w:rsidRPr="00D3680A">
        <w:rPr>
          <w:sz w:val="24"/>
        </w:rPr>
        <w:t xml:space="preserve">After the calculation of similarity </w:t>
      </w:r>
      <w:r w:rsidR="00747F28">
        <w:rPr>
          <w:sz w:val="24"/>
        </w:rPr>
        <w:t xml:space="preserve">as cosine and </w:t>
      </w:r>
      <w:proofErr w:type="spellStart"/>
      <w:proofErr w:type="gramStart"/>
      <w:r w:rsidR="00747F28">
        <w:rPr>
          <w:sz w:val="24"/>
        </w:rPr>
        <w:t>pearson</w:t>
      </w:r>
      <w:proofErr w:type="spellEnd"/>
      <w:proofErr w:type="gramEnd"/>
      <w:r w:rsidRPr="00D3680A">
        <w:rPr>
          <w:sz w:val="24"/>
        </w:rPr>
        <w:t xml:space="preserve"> </w:t>
      </w:r>
      <w:r>
        <w:rPr>
          <w:sz w:val="24"/>
        </w:rPr>
        <w:t>b</w:t>
      </w:r>
      <w:r w:rsidRPr="00D3680A">
        <w:rPr>
          <w:sz w:val="24"/>
        </w:rPr>
        <w:t>etween</w:t>
      </w:r>
    </w:p>
    <w:p w:rsidR="00D3680A" w:rsidRPr="00D3680A" w:rsidRDefault="00E44683" w:rsidP="00D3680A">
      <w:pPr>
        <w:pStyle w:val="Subtitle"/>
        <w:rPr>
          <w:sz w:val="24"/>
        </w:rPr>
      </w:pPr>
      <w:proofErr w:type="spellStart"/>
      <w:proofErr w:type="gramStart"/>
      <w:r>
        <w:rPr>
          <w:sz w:val="24"/>
        </w:rPr>
        <w:t>users,</w:t>
      </w:r>
      <w:proofErr w:type="gramEnd"/>
      <w:r w:rsidR="00D3680A" w:rsidRPr="00D3680A">
        <w:rPr>
          <w:sz w:val="24"/>
        </w:rPr>
        <w:t>then</w:t>
      </w:r>
      <w:proofErr w:type="spellEnd"/>
      <w:r w:rsidR="00D3680A" w:rsidRPr="00D3680A">
        <w:rPr>
          <w:sz w:val="24"/>
        </w:rPr>
        <w:t xml:space="preserve"> the algorithm selects a number of users the highest </w:t>
      </w:r>
    </w:p>
    <w:p w:rsidR="00D3680A" w:rsidRPr="00D3680A" w:rsidRDefault="00D3680A" w:rsidP="00D3680A">
      <w:pPr>
        <w:pStyle w:val="Subtitle"/>
        <w:rPr>
          <w:sz w:val="24"/>
        </w:rPr>
      </w:pPr>
      <w:proofErr w:type="gramStart"/>
      <w:r w:rsidRPr="00D3680A">
        <w:rPr>
          <w:sz w:val="24"/>
        </w:rPr>
        <w:t>similarity</w:t>
      </w:r>
      <w:proofErr w:type="gramEnd"/>
      <w:r w:rsidRPr="00D3680A">
        <w:rPr>
          <w:sz w:val="24"/>
        </w:rPr>
        <w:t xml:space="preserve"> as the U’s neighbor, denoted as u'. </w:t>
      </w:r>
      <w:proofErr w:type="gramStart"/>
      <w:r w:rsidRPr="00D3680A">
        <w:rPr>
          <w:sz w:val="24"/>
        </w:rPr>
        <w:t>set</w:t>
      </w:r>
      <w:proofErr w:type="gramEnd"/>
      <w:r w:rsidRPr="00D3680A">
        <w:rPr>
          <w:sz w:val="24"/>
        </w:rPr>
        <w:t xml:space="preserve"> a fixed value </w:t>
      </w:r>
    </w:p>
    <w:p w:rsidR="00D3680A" w:rsidRPr="00D3680A" w:rsidRDefault="00D3680A" w:rsidP="00D3680A">
      <w:pPr>
        <w:pStyle w:val="Subtitle"/>
        <w:rPr>
          <w:sz w:val="24"/>
        </w:rPr>
      </w:pPr>
      <w:r w:rsidRPr="00D3680A">
        <w:rPr>
          <w:sz w:val="24"/>
        </w:rPr>
        <w:t xml:space="preserve">K for the neighbor selection, select only the most K high </w:t>
      </w:r>
    </w:p>
    <w:p w:rsidR="00D3680A" w:rsidRPr="00D3680A" w:rsidRDefault="00D3680A" w:rsidP="00D3680A">
      <w:pPr>
        <w:pStyle w:val="Subtitle"/>
        <w:rPr>
          <w:sz w:val="24"/>
        </w:rPr>
      </w:pPr>
      <w:proofErr w:type="gramStart"/>
      <w:r w:rsidRPr="00D3680A">
        <w:rPr>
          <w:sz w:val="24"/>
        </w:rPr>
        <w:t>similarity</w:t>
      </w:r>
      <w:proofErr w:type="gramEnd"/>
      <w:r w:rsidRPr="00D3680A">
        <w:rPr>
          <w:sz w:val="24"/>
        </w:rPr>
        <w:t xml:space="preserve"> as neighbors regardless of the value of the neighbor </w:t>
      </w:r>
    </w:p>
    <w:p w:rsidR="009355FA" w:rsidRDefault="00D3680A" w:rsidP="0064771F">
      <w:pPr>
        <w:pStyle w:val="Subtitle"/>
        <w:rPr>
          <w:sz w:val="24"/>
        </w:rPr>
      </w:pPr>
      <w:proofErr w:type="gramStart"/>
      <w:r w:rsidRPr="00D3680A">
        <w:rPr>
          <w:sz w:val="24"/>
        </w:rPr>
        <w:t>similarity</w:t>
      </w:r>
      <w:proofErr w:type="gramEnd"/>
      <w:r w:rsidRPr="00D3680A">
        <w:rPr>
          <w:sz w:val="24"/>
        </w:rPr>
        <w:t xml:space="preserve"> of users. As shown in figure 4.</w:t>
      </w:r>
    </w:p>
    <w:p w:rsidR="00C85E69" w:rsidRDefault="00541026" w:rsidP="0064771F">
      <w:pPr>
        <w:pStyle w:val="Subtitle"/>
        <w:rPr>
          <w:sz w:val="24"/>
        </w:rPr>
      </w:pPr>
      <w:r>
        <w:rPr>
          <w:noProof/>
          <w:sz w:val="24"/>
          <w:lang w:val="en-GB" w:eastAsia="en-GB"/>
        </w:rPr>
        <w:drawing>
          <wp:anchor distT="0" distB="0" distL="114300" distR="114300" simplePos="0" relativeHeight="251666432" behindDoc="0" locked="0" layoutInCell="1" allowOverlap="1">
            <wp:simplePos x="0" y="0"/>
            <wp:positionH relativeFrom="column">
              <wp:posOffset>-1270</wp:posOffset>
            </wp:positionH>
            <wp:positionV relativeFrom="paragraph">
              <wp:posOffset>170180</wp:posOffset>
            </wp:positionV>
            <wp:extent cx="2623185" cy="1420495"/>
            <wp:effectExtent l="0" t="0" r="571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23185" cy="1420495"/>
                    </a:xfrm>
                    <a:prstGeom prst="rect">
                      <a:avLst/>
                    </a:prstGeom>
                  </pic:spPr>
                </pic:pic>
              </a:graphicData>
            </a:graphic>
          </wp:anchor>
        </w:drawing>
      </w:r>
    </w:p>
    <w:p w:rsidR="00C85E69" w:rsidRDefault="00C85E69" w:rsidP="0064771F">
      <w:pPr>
        <w:pStyle w:val="Subtitle"/>
        <w:rPr>
          <w:sz w:val="24"/>
        </w:rPr>
      </w:pPr>
      <w:r>
        <w:rPr>
          <w:sz w:val="24"/>
        </w:rPr>
        <w:t xml:space="preserve">Fig.4 </w:t>
      </w:r>
      <w:r w:rsidR="00B94FA4">
        <w:rPr>
          <w:sz w:val="24"/>
        </w:rPr>
        <w:t>formula of K nearest neighbor when k is 7</w:t>
      </w:r>
    </w:p>
    <w:p w:rsidR="008B70CD" w:rsidRDefault="008B70CD" w:rsidP="0064771F">
      <w:pPr>
        <w:pStyle w:val="Subtitle"/>
        <w:rPr>
          <w:sz w:val="24"/>
        </w:rPr>
      </w:pPr>
    </w:p>
    <w:p w:rsidR="00541026" w:rsidRDefault="00FF3C00" w:rsidP="00541026">
      <w:pPr>
        <w:pStyle w:val="Subtitle"/>
      </w:pPr>
      <w:r>
        <w:t xml:space="preserve">Predict score </w:t>
      </w:r>
      <w:r w:rsidR="0027148D">
        <w:t>calculation</w:t>
      </w:r>
    </w:p>
    <w:p w:rsidR="00B77674" w:rsidRPr="00B77674" w:rsidRDefault="00B77674" w:rsidP="00B77674">
      <w:pPr>
        <w:pStyle w:val="Subtitle"/>
        <w:rPr>
          <w:sz w:val="24"/>
        </w:rPr>
      </w:pPr>
      <w:r w:rsidRPr="00B77674">
        <w:rPr>
          <w:sz w:val="24"/>
        </w:rPr>
        <w:t xml:space="preserve">After determining the user's neighbors, the score can be </w:t>
      </w:r>
    </w:p>
    <w:p w:rsidR="00B77674" w:rsidRPr="00B77674" w:rsidRDefault="00B77674" w:rsidP="00B77674">
      <w:pPr>
        <w:pStyle w:val="Subtitle"/>
        <w:rPr>
          <w:sz w:val="24"/>
        </w:rPr>
      </w:pPr>
      <w:proofErr w:type="gramStart"/>
      <w:r w:rsidRPr="00B77674">
        <w:rPr>
          <w:sz w:val="24"/>
        </w:rPr>
        <w:t>predicted</w:t>
      </w:r>
      <w:proofErr w:type="gramEnd"/>
      <w:r w:rsidRPr="00B77674">
        <w:rPr>
          <w:sz w:val="24"/>
        </w:rPr>
        <w:t xml:space="preserve"> according to the score of the neighbor to the item, </w:t>
      </w:r>
    </w:p>
    <w:p w:rsidR="00171E50" w:rsidRPr="0018028E" w:rsidRDefault="00CE67BF" w:rsidP="00541026">
      <w:pPr>
        <w:pStyle w:val="Subtitle"/>
        <w:rPr>
          <w:sz w:val="24"/>
        </w:rPr>
      </w:pPr>
      <w:r>
        <w:rPr>
          <w:noProof/>
          <w:lang w:val="en-GB" w:eastAsia="en-GB"/>
        </w:rPr>
        <w:drawing>
          <wp:anchor distT="0" distB="0" distL="114300" distR="114300" simplePos="0" relativeHeight="251667456" behindDoc="0" locked="0" layoutInCell="1" allowOverlap="1">
            <wp:simplePos x="0" y="0"/>
            <wp:positionH relativeFrom="column">
              <wp:posOffset>-1270</wp:posOffset>
            </wp:positionH>
            <wp:positionV relativeFrom="paragraph">
              <wp:posOffset>251460</wp:posOffset>
            </wp:positionV>
            <wp:extent cx="3038475" cy="6667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38475" cy="666750"/>
                    </a:xfrm>
                    <a:prstGeom prst="rect">
                      <a:avLst/>
                    </a:prstGeom>
                  </pic:spPr>
                </pic:pic>
              </a:graphicData>
            </a:graphic>
          </wp:anchor>
        </w:drawing>
      </w:r>
      <w:r w:rsidR="00B77674" w:rsidRPr="00B77674">
        <w:rPr>
          <w:sz w:val="24"/>
        </w:rPr>
        <w:t>The calculation formula is as follows:</w:t>
      </w:r>
    </w:p>
    <w:p w:rsidR="001B4FBD" w:rsidRPr="00EF215B" w:rsidRDefault="001B4FBD" w:rsidP="00541026">
      <w:pPr>
        <w:pStyle w:val="Subtitle"/>
      </w:pPr>
    </w:p>
    <w:p w:rsidR="00D40B55" w:rsidRDefault="00E023D4" w:rsidP="00D40B55">
      <w:pPr>
        <w:pStyle w:val="Subtitle"/>
        <w:rPr>
          <w:sz w:val="24"/>
        </w:rPr>
      </w:pPr>
      <w:proofErr w:type="gramStart"/>
      <w:r>
        <w:rPr>
          <w:i/>
          <w:iCs/>
          <w:sz w:val="40"/>
          <w:szCs w:val="40"/>
        </w:rPr>
        <w:t>r</w:t>
      </w:r>
      <w:proofErr w:type="gramEnd"/>
      <w:r>
        <w:rPr>
          <w:i/>
          <w:iCs/>
          <w:sz w:val="40"/>
          <w:szCs w:val="40"/>
        </w:rPr>
        <w:t xml:space="preserve"> </w:t>
      </w:r>
      <w:r>
        <w:rPr>
          <w:i/>
          <w:iCs/>
          <w:sz w:val="18"/>
          <w:szCs w:val="18"/>
        </w:rPr>
        <w:t xml:space="preserve">u, </w:t>
      </w:r>
      <w:proofErr w:type="spellStart"/>
      <w:r>
        <w:rPr>
          <w:i/>
          <w:iCs/>
          <w:sz w:val="18"/>
          <w:szCs w:val="18"/>
        </w:rPr>
        <w:t>i</w:t>
      </w:r>
      <w:proofErr w:type="spellEnd"/>
      <w:r w:rsidR="00D40B55">
        <w:t xml:space="preserve"> </w:t>
      </w:r>
      <w:r w:rsidR="00D40B55" w:rsidRPr="0069763F">
        <w:rPr>
          <w:sz w:val="24"/>
        </w:rPr>
        <w:t xml:space="preserve">used to predict the score of user u to movie </w:t>
      </w:r>
      <w:proofErr w:type="spellStart"/>
      <w:r w:rsidR="00D40B55" w:rsidRPr="0069763F">
        <w:rPr>
          <w:sz w:val="24"/>
        </w:rPr>
        <w:t>i</w:t>
      </w:r>
      <w:proofErr w:type="spellEnd"/>
      <w:r w:rsidR="00D40B55" w:rsidRPr="0069763F">
        <w:rPr>
          <w:sz w:val="24"/>
        </w:rPr>
        <w:t xml:space="preserve">[6]. </w:t>
      </w:r>
    </w:p>
    <w:p w:rsidR="0059099E" w:rsidRPr="0069763F" w:rsidRDefault="0059099E" w:rsidP="00D40B55">
      <w:pPr>
        <w:pStyle w:val="Subtitle"/>
        <w:rPr>
          <w:sz w:val="24"/>
        </w:rPr>
      </w:pPr>
    </w:p>
    <w:p w:rsidR="00D40B55" w:rsidRDefault="00D40B55" w:rsidP="00D40B55">
      <w:pPr>
        <w:pStyle w:val="Subtitle"/>
        <w:rPr>
          <w:sz w:val="24"/>
        </w:rPr>
      </w:pPr>
      <w:r w:rsidRPr="0069763F">
        <w:rPr>
          <w:sz w:val="24"/>
        </w:rPr>
        <w:t xml:space="preserve">To sum up, the process of calculating prediction score of </w:t>
      </w:r>
    </w:p>
    <w:p w:rsidR="0059099E" w:rsidRDefault="0059099E" w:rsidP="00D40B55">
      <w:pPr>
        <w:pStyle w:val="Subtitle"/>
        <w:rPr>
          <w:sz w:val="24"/>
        </w:rPr>
      </w:pPr>
    </w:p>
    <w:p w:rsidR="0059099E" w:rsidRPr="0069763F" w:rsidRDefault="0059099E" w:rsidP="00D40B55">
      <w:pPr>
        <w:pStyle w:val="Subtitle"/>
        <w:rPr>
          <w:sz w:val="24"/>
        </w:rPr>
      </w:pPr>
    </w:p>
    <w:p w:rsidR="0027148D" w:rsidRPr="008B5C92" w:rsidRDefault="00D40B55" w:rsidP="008B5C92">
      <w:pPr>
        <w:pStyle w:val="Subtitle"/>
        <w:rPr>
          <w:sz w:val="24"/>
        </w:rPr>
      </w:pPr>
      <w:proofErr w:type="gramStart"/>
      <w:r w:rsidRPr="0069763F">
        <w:rPr>
          <w:sz w:val="24"/>
        </w:rPr>
        <w:t>user</w:t>
      </w:r>
      <w:proofErr w:type="gramEnd"/>
      <w:r w:rsidRPr="0069763F">
        <w:rPr>
          <w:sz w:val="24"/>
        </w:rPr>
        <w:t xml:space="preserve"> u for </w:t>
      </w:r>
      <w:proofErr w:type="spellStart"/>
      <w:r w:rsidRPr="0069763F">
        <w:rPr>
          <w:sz w:val="24"/>
        </w:rPr>
        <w:t>i</w:t>
      </w:r>
      <w:proofErr w:type="spellEnd"/>
      <w:r w:rsidRPr="0069763F">
        <w:rPr>
          <w:sz w:val="24"/>
        </w:rPr>
        <w:t xml:space="preserve"> is as follows: </w:t>
      </w:r>
    </w:p>
    <w:p w:rsidR="0059099E" w:rsidRDefault="0059099E" w:rsidP="00541026">
      <w:pPr>
        <w:pStyle w:val="Subtitle"/>
        <w:rPr>
          <w:i/>
          <w:iCs/>
          <w:sz w:val="18"/>
          <w:szCs w:val="18"/>
        </w:rPr>
      </w:pPr>
    </w:p>
    <w:p w:rsidR="00B74763" w:rsidRDefault="002E2983" w:rsidP="00541026">
      <w:pPr>
        <w:pStyle w:val="Subtitle"/>
        <w:rPr>
          <w:sz w:val="24"/>
        </w:rPr>
      </w:pPr>
      <w:r w:rsidRPr="002E2983">
        <w:rPr>
          <w:sz w:val="24"/>
        </w:rPr>
        <w:t xml:space="preserve">Step1. Generate user - item two-dimensional matrix of </w:t>
      </w:r>
    </w:p>
    <w:p w:rsidR="002E2983" w:rsidRPr="00B74763" w:rsidRDefault="002E2983" w:rsidP="00541026">
      <w:pPr>
        <w:pStyle w:val="Subtitle"/>
        <w:rPr>
          <w:sz w:val="24"/>
        </w:rPr>
      </w:pPr>
      <w:proofErr w:type="gramStart"/>
      <w:r w:rsidRPr="002E2983">
        <w:rPr>
          <w:sz w:val="24"/>
        </w:rPr>
        <w:t>score</w:t>
      </w:r>
      <w:proofErr w:type="gramEnd"/>
      <w:r w:rsidRPr="002E2983">
        <w:rPr>
          <w:sz w:val="24"/>
        </w:rPr>
        <w:t xml:space="preserve"> as </w:t>
      </w:r>
      <w:proofErr w:type="spellStart"/>
      <w:r w:rsidRPr="002E2983">
        <w:rPr>
          <w:sz w:val="24"/>
        </w:rPr>
        <w:t>Rmxn</w:t>
      </w:r>
      <w:proofErr w:type="spellEnd"/>
      <w:r w:rsidRPr="002E2983">
        <w:rPr>
          <w:sz w:val="24"/>
        </w:rPr>
        <w:t xml:space="preserve">, where each score </w:t>
      </w:r>
      <w:r w:rsidR="00096527">
        <w:rPr>
          <w:sz w:val="24"/>
        </w:rPr>
        <w:t xml:space="preserve">is  </w:t>
      </w:r>
      <w:proofErr w:type="spellStart"/>
      <w:r w:rsidR="008247E8">
        <w:rPr>
          <w:i/>
          <w:iCs/>
          <w:sz w:val="40"/>
          <w:szCs w:val="40"/>
        </w:rPr>
        <w:t>r</w:t>
      </w:r>
      <w:r w:rsidR="008247E8">
        <w:rPr>
          <w:i/>
          <w:iCs/>
          <w:sz w:val="18"/>
          <w:szCs w:val="18"/>
        </w:rPr>
        <w:t>u</w:t>
      </w:r>
      <w:proofErr w:type="spellEnd"/>
      <w:r w:rsidR="008247E8">
        <w:rPr>
          <w:i/>
          <w:iCs/>
          <w:sz w:val="18"/>
          <w:szCs w:val="18"/>
        </w:rPr>
        <w:t xml:space="preserve"> </w:t>
      </w:r>
      <w:proofErr w:type="spellStart"/>
      <w:r w:rsidR="008247E8">
        <w:rPr>
          <w:i/>
          <w:iCs/>
          <w:sz w:val="18"/>
          <w:szCs w:val="18"/>
        </w:rPr>
        <w:t>i</w:t>
      </w:r>
      <w:proofErr w:type="spellEnd"/>
      <w:r w:rsidR="008247E8">
        <w:rPr>
          <w:i/>
          <w:iCs/>
          <w:sz w:val="18"/>
          <w:szCs w:val="18"/>
        </w:rPr>
        <w:t>.</w:t>
      </w:r>
      <w:r w:rsidR="00AB3629">
        <w:rPr>
          <w:i/>
          <w:iCs/>
          <w:sz w:val="18"/>
          <w:szCs w:val="18"/>
        </w:rPr>
        <w:t>.</w:t>
      </w:r>
    </w:p>
    <w:p w:rsidR="00B74763" w:rsidRDefault="00B74763" w:rsidP="00541026">
      <w:pPr>
        <w:pStyle w:val="Subtitle"/>
        <w:rPr>
          <w:i/>
          <w:iCs/>
          <w:sz w:val="18"/>
          <w:szCs w:val="18"/>
        </w:rPr>
      </w:pPr>
    </w:p>
    <w:p w:rsidR="00B74763" w:rsidRPr="0059099E" w:rsidRDefault="0059099E" w:rsidP="0059099E">
      <w:pPr>
        <w:pStyle w:val="Subtitle"/>
        <w:rPr>
          <w:sz w:val="24"/>
        </w:rPr>
      </w:pPr>
      <w:r w:rsidRPr="0059099E">
        <w:rPr>
          <w:sz w:val="24"/>
        </w:rPr>
        <w:t xml:space="preserve">Step2: Use principle of cosine similarity or Pearson </w:t>
      </w:r>
    </w:p>
    <w:p w:rsidR="00B74763" w:rsidRPr="0059099E" w:rsidRDefault="0059099E" w:rsidP="0059099E">
      <w:pPr>
        <w:pStyle w:val="Subtitle"/>
        <w:rPr>
          <w:sz w:val="24"/>
        </w:rPr>
      </w:pPr>
      <w:proofErr w:type="gramStart"/>
      <w:r w:rsidRPr="0059099E">
        <w:rPr>
          <w:sz w:val="24"/>
        </w:rPr>
        <w:t>correlation</w:t>
      </w:r>
      <w:proofErr w:type="gramEnd"/>
      <w:r w:rsidRPr="0059099E">
        <w:rPr>
          <w:sz w:val="24"/>
        </w:rPr>
        <w:t xml:space="preserve"> similarity to calculate the similarity between each </w:t>
      </w:r>
    </w:p>
    <w:p w:rsidR="000233D1" w:rsidRPr="000233D1" w:rsidRDefault="0059099E" w:rsidP="000233D1">
      <w:pPr>
        <w:pStyle w:val="Subtitle"/>
        <w:rPr>
          <w:sz w:val="24"/>
        </w:rPr>
      </w:pPr>
      <w:r w:rsidRPr="0059099E">
        <w:rPr>
          <w:sz w:val="24"/>
        </w:rPr>
        <w:t xml:space="preserve">2 users </w:t>
      </w:r>
      <w:r w:rsidR="008B5C92">
        <w:rPr>
          <w:sz w:val="24"/>
        </w:rPr>
        <w:t xml:space="preserve">as </w:t>
      </w:r>
      <w:r w:rsidR="008B5C92">
        <w:rPr>
          <w:i/>
          <w:iCs/>
          <w:sz w:val="24"/>
        </w:rPr>
        <w:t>sim (u</w:t>
      </w:r>
      <w:proofErr w:type="gramStart"/>
      <w:r w:rsidR="008B5C92">
        <w:rPr>
          <w:i/>
          <w:iCs/>
          <w:sz w:val="24"/>
        </w:rPr>
        <w:t>,</w:t>
      </w:r>
      <w:r w:rsidR="007B74D6">
        <w:rPr>
          <w:i/>
          <w:iCs/>
          <w:sz w:val="24"/>
        </w:rPr>
        <w:t>u¹</w:t>
      </w:r>
      <w:proofErr w:type="gramEnd"/>
      <w:r w:rsidR="007B74D6">
        <w:rPr>
          <w:i/>
          <w:iCs/>
          <w:sz w:val="24"/>
        </w:rPr>
        <w:t xml:space="preserve">) </w:t>
      </w:r>
      <w:r w:rsidR="000233D1" w:rsidRPr="000233D1">
        <w:rPr>
          <w:sz w:val="24"/>
        </w:rPr>
        <w:t xml:space="preserve">and generate the user similarity matrix. </w:t>
      </w:r>
    </w:p>
    <w:p w:rsidR="000233D1" w:rsidRPr="000233D1" w:rsidRDefault="000233D1" w:rsidP="000233D1">
      <w:pPr>
        <w:pStyle w:val="Subtitle"/>
        <w:rPr>
          <w:sz w:val="24"/>
        </w:rPr>
      </w:pPr>
      <w:r w:rsidRPr="000233D1">
        <w:rPr>
          <w:sz w:val="24"/>
        </w:rPr>
        <w:t xml:space="preserve">Step3: according to the results obtained by Step2, find K </w:t>
      </w:r>
    </w:p>
    <w:p w:rsidR="000233D1" w:rsidRPr="000233D1" w:rsidRDefault="000233D1" w:rsidP="000233D1">
      <w:pPr>
        <w:pStyle w:val="Subtitle"/>
        <w:rPr>
          <w:sz w:val="24"/>
        </w:rPr>
      </w:pPr>
      <w:proofErr w:type="gramStart"/>
      <w:r w:rsidRPr="000233D1">
        <w:rPr>
          <w:sz w:val="24"/>
        </w:rPr>
        <w:t>number</w:t>
      </w:r>
      <w:proofErr w:type="gramEnd"/>
      <w:r w:rsidRPr="000233D1">
        <w:rPr>
          <w:sz w:val="24"/>
        </w:rPr>
        <w:t xml:space="preserve"> of score which has the maximum weight, the </w:t>
      </w:r>
    </w:p>
    <w:p w:rsidR="000233D1" w:rsidRPr="000233D1" w:rsidRDefault="000233D1" w:rsidP="000233D1">
      <w:pPr>
        <w:pStyle w:val="Subtitle"/>
        <w:rPr>
          <w:sz w:val="24"/>
        </w:rPr>
      </w:pPr>
      <w:proofErr w:type="gramStart"/>
      <w:r w:rsidRPr="000233D1">
        <w:rPr>
          <w:sz w:val="24"/>
        </w:rPr>
        <w:t>corresponding</w:t>
      </w:r>
      <w:proofErr w:type="gramEnd"/>
      <w:r w:rsidRPr="000233D1">
        <w:rPr>
          <w:sz w:val="24"/>
        </w:rPr>
        <w:t xml:space="preserve"> K users is the neighbors of u. </w:t>
      </w:r>
    </w:p>
    <w:p w:rsidR="000233D1" w:rsidRPr="000233D1" w:rsidRDefault="000233D1" w:rsidP="000233D1">
      <w:pPr>
        <w:pStyle w:val="Subtitle"/>
        <w:rPr>
          <w:sz w:val="24"/>
        </w:rPr>
      </w:pPr>
      <w:r w:rsidRPr="000233D1">
        <w:rPr>
          <w:sz w:val="24"/>
        </w:rPr>
        <w:t xml:space="preserve">Step4: Use formula 3 to calculate the predictive value of </w:t>
      </w:r>
    </w:p>
    <w:p w:rsidR="000233D1" w:rsidRPr="000233D1" w:rsidRDefault="000233D1" w:rsidP="000233D1">
      <w:pPr>
        <w:pStyle w:val="Subtitle"/>
        <w:rPr>
          <w:sz w:val="24"/>
        </w:rPr>
      </w:pPr>
      <w:proofErr w:type="spellStart"/>
      <w:proofErr w:type="gramStart"/>
      <w:r w:rsidRPr="000233D1">
        <w:rPr>
          <w:sz w:val="24"/>
        </w:rPr>
        <w:t>i</w:t>
      </w:r>
      <w:proofErr w:type="spellEnd"/>
      <w:proofErr w:type="gramEnd"/>
      <w:r w:rsidRPr="000233D1">
        <w:rPr>
          <w:sz w:val="24"/>
        </w:rPr>
        <w:t xml:space="preserve"> for target user u. </w:t>
      </w:r>
    </w:p>
    <w:p w:rsidR="000233D1" w:rsidRPr="000233D1" w:rsidRDefault="000233D1" w:rsidP="000233D1">
      <w:pPr>
        <w:pStyle w:val="Subtitle"/>
        <w:rPr>
          <w:sz w:val="24"/>
        </w:rPr>
      </w:pPr>
      <w:r w:rsidRPr="000233D1">
        <w:rPr>
          <w:sz w:val="24"/>
        </w:rPr>
        <w:t xml:space="preserve">In this way, we can calculate the prediction score of the </w:t>
      </w:r>
    </w:p>
    <w:p w:rsidR="000233D1" w:rsidRPr="000233D1" w:rsidRDefault="000233D1" w:rsidP="000233D1">
      <w:pPr>
        <w:pStyle w:val="Subtitle"/>
        <w:rPr>
          <w:sz w:val="24"/>
        </w:rPr>
      </w:pPr>
      <w:proofErr w:type="gramStart"/>
      <w:r w:rsidRPr="000233D1">
        <w:rPr>
          <w:sz w:val="24"/>
        </w:rPr>
        <w:t>target</w:t>
      </w:r>
      <w:proofErr w:type="gramEnd"/>
      <w:r w:rsidRPr="000233D1">
        <w:rPr>
          <w:sz w:val="24"/>
        </w:rPr>
        <w:t xml:space="preserve"> users for the non-scored movies, and the N movies with </w:t>
      </w:r>
    </w:p>
    <w:p w:rsidR="000233D1" w:rsidRPr="000233D1" w:rsidRDefault="000233D1" w:rsidP="000233D1">
      <w:pPr>
        <w:pStyle w:val="Subtitle"/>
        <w:rPr>
          <w:sz w:val="24"/>
        </w:rPr>
      </w:pPr>
      <w:proofErr w:type="gramStart"/>
      <w:r w:rsidRPr="000233D1">
        <w:rPr>
          <w:sz w:val="24"/>
        </w:rPr>
        <w:t>the</w:t>
      </w:r>
      <w:proofErr w:type="gramEnd"/>
      <w:r w:rsidRPr="000233D1">
        <w:rPr>
          <w:sz w:val="24"/>
        </w:rPr>
        <w:t xml:space="preserve"> highest score can be recommended to the user. </w:t>
      </w:r>
    </w:p>
    <w:p w:rsidR="000233D1" w:rsidRPr="000233D1" w:rsidRDefault="000233D1" w:rsidP="000233D1">
      <w:pPr>
        <w:pStyle w:val="Subtitle"/>
        <w:rPr>
          <w:sz w:val="24"/>
        </w:rPr>
      </w:pPr>
      <w:r w:rsidRPr="000233D1">
        <w:rPr>
          <w:sz w:val="24"/>
        </w:rPr>
        <w:t xml:space="preserve">In this paper, KNN collaborative filtering algorithm based </w:t>
      </w:r>
    </w:p>
    <w:p w:rsidR="00AB3629" w:rsidRDefault="000233D1" w:rsidP="00541026">
      <w:pPr>
        <w:pStyle w:val="Subtitle"/>
        <w:rPr>
          <w:sz w:val="24"/>
        </w:rPr>
      </w:pPr>
      <w:proofErr w:type="gramStart"/>
      <w:r w:rsidRPr="000233D1">
        <w:rPr>
          <w:sz w:val="24"/>
        </w:rPr>
        <w:t>on</w:t>
      </w:r>
      <w:proofErr w:type="gramEnd"/>
      <w:r w:rsidRPr="000233D1">
        <w:rPr>
          <w:sz w:val="24"/>
        </w:rPr>
        <w:t xml:space="preserve"> user is used to implement the recommendation of movie[],</w:t>
      </w:r>
    </w:p>
    <w:p w:rsidR="002362E5" w:rsidRPr="002362E5" w:rsidRDefault="002362E5" w:rsidP="002362E5">
      <w:pPr>
        <w:pStyle w:val="Subtitle"/>
        <w:rPr>
          <w:sz w:val="24"/>
        </w:rPr>
      </w:pPr>
      <w:proofErr w:type="gramStart"/>
      <w:r w:rsidRPr="002362E5">
        <w:rPr>
          <w:sz w:val="24"/>
        </w:rPr>
        <w:t>and</w:t>
      </w:r>
      <w:proofErr w:type="gramEnd"/>
      <w:r w:rsidRPr="002362E5">
        <w:rPr>
          <w:sz w:val="24"/>
        </w:rPr>
        <w:t xml:space="preserve"> the collaborative filtering algorithm based on the project </w:t>
      </w:r>
    </w:p>
    <w:p w:rsidR="002362E5" w:rsidRPr="002362E5" w:rsidRDefault="002362E5" w:rsidP="002362E5">
      <w:pPr>
        <w:pStyle w:val="Subtitle"/>
        <w:rPr>
          <w:sz w:val="24"/>
        </w:rPr>
      </w:pPr>
      <w:proofErr w:type="gramStart"/>
      <w:r w:rsidRPr="002362E5">
        <w:rPr>
          <w:sz w:val="24"/>
        </w:rPr>
        <w:t>is</w:t>
      </w:r>
      <w:proofErr w:type="gramEnd"/>
      <w:r w:rsidRPr="002362E5">
        <w:rPr>
          <w:sz w:val="24"/>
        </w:rPr>
        <w:t xml:space="preserve"> used to implement the recommendation of the associated </w:t>
      </w:r>
    </w:p>
    <w:p w:rsidR="002362E5" w:rsidRPr="002362E5" w:rsidRDefault="002362E5" w:rsidP="002362E5">
      <w:pPr>
        <w:pStyle w:val="Subtitle"/>
        <w:rPr>
          <w:sz w:val="24"/>
        </w:rPr>
      </w:pPr>
      <w:proofErr w:type="gramStart"/>
      <w:r w:rsidRPr="002362E5">
        <w:rPr>
          <w:sz w:val="24"/>
        </w:rPr>
        <w:t>movie[</w:t>
      </w:r>
      <w:proofErr w:type="gramEnd"/>
      <w:r w:rsidRPr="002362E5">
        <w:rPr>
          <w:sz w:val="24"/>
        </w:rPr>
        <w:t xml:space="preserve">5]. In addition, it can also recommend the movies to </w:t>
      </w:r>
    </w:p>
    <w:p w:rsidR="002362E5" w:rsidRPr="002362E5" w:rsidRDefault="002362E5" w:rsidP="002362E5">
      <w:pPr>
        <w:pStyle w:val="Subtitle"/>
        <w:rPr>
          <w:sz w:val="24"/>
        </w:rPr>
      </w:pPr>
      <w:proofErr w:type="gramStart"/>
      <w:r w:rsidRPr="002362E5">
        <w:rPr>
          <w:sz w:val="24"/>
        </w:rPr>
        <w:t>new</w:t>
      </w:r>
      <w:proofErr w:type="gramEnd"/>
      <w:r w:rsidRPr="002362E5">
        <w:rPr>
          <w:sz w:val="24"/>
        </w:rPr>
        <w:t xml:space="preserve"> users according to user registration information, it </w:t>
      </w:r>
    </w:p>
    <w:p w:rsidR="002362E5" w:rsidRPr="002362E5" w:rsidRDefault="002362E5" w:rsidP="002362E5">
      <w:pPr>
        <w:pStyle w:val="Subtitle"/>
        <w:rPr>
          <w:sz w:val="24"/>
        </w:rPr>
      </w:pPr>
      <w:proofErr w:type="gramStart"/>
      <w:r w:rsidRPr="002362E5">
        <w:rPr>
          <w:sz w:val="24"/>
        </w:rPr>
        <w:t>can</w:t>
      </w:r>
      <w:proofErr w:type="gramEnd"/>
      <w:r w:rsidRPr="002362E5">
        <w:rPr>
          <w:sz w:val="24"/>
        </w:rPr>
        <w:t xml:space="preserve"> make new and unpopular movie recommendation </w:t>
      </w:r>
    </w:p>
    <w:p w:rsidR="002B0F1E" w:rsidRDefault="002362E5" w:rsidP="002B0F1E">
      <w:pPr>
        <w:pStyle w:val="Subtitle"/>
        <w:rPr>
          <w:sz w:val="24"/>
        </w:rPr>
      </w:pPr>
      <w:proofErr w:type="gramStart"/>
      <w:r w:rsidRPr="002362E5">
        <w:rPr>
          <w:sz w:val="24"/>
        </w:rPr>
        <w:t>according</w:t>
      </w:r>
      <w:proofErr w:type="gramEnd"/>
      <w:r w:rsidRPr="002362E5">
        <w:rPr>
          <w:sz w:val="24"/>
        </w:rPr>
        <w:t xml:space="preserve"> to the film's browsing and score[14].</w:t>
      </w:r>
    </w:p>
    <w:p w:rsidR="0089685E" w:rsidRDefault="0089685E" w:rsidP="002B0F1E">
      <w:pPr>
        <w:pStyle w:val="Subtitle"/>
        <w:rPr>
          <w:sz w:val="24"/>
        </w:rPr>
      </w:pPr>
    </w:p>
    <w:p w:rsidR="00F73381" w:rsidRDefault="00DD0D77" w:rsidP="002B0F1E">
      <w:pPr>
        <w:pStyle w:val="Subtitle"/>
        <w:rPr>
          <w:b/>
          <w:bCs/>
        </w:rPr>
      </w:pPr>
      <w:r>
        <w:rPr>
          <w:b/>
          <w:bCs/>
        </w:rPr>
        <w:t xml:space="preserve">Personalized </w:t>
      </w:r>
      <w:r w:rsidR="00F73381">
        <w:rPr>
          <w:b/>
          <w:bCs/>
        </w:rPr>
        <w:t>System Design</w:t>
      </w:r>
      <w:r>
        <w:rPr>
          <w:b/>
          <w:bCs/>
        </w:rPr>
        <w:t xml:space="preserve"> </w:t>
      </w:r>
      <w:r w:rsidR="00F73381">
        <w:rPr>
          <w:b/>
          <w:bCs/>
        </w:rPr>
        <w:t>Recommendation</w:t>
      </w:r>
      <w:r>
        <w:rPr>
          <w:b/>
          <w:bCs/>
        </w:rPr>
        <w:t xml:space="preserve"> </w:t>
      </w:r>
    </w:p>
    <w:p w:rsidR="0089685E" w:rsidRDefault="0089685E" w:rsidP="002A3C38">
      <w:pPr>
        <w:pStyle w:val="Subtitle"/>
      </w:pPr>
      <w:r>
        <w:t>•Architecture design</w:t>
      </w:r>
    </w:p>
    <w:p w:rsidR="002B4FBF" w:rsidRPr="00461012" w:rsidRDefault="002B4FBF" w:rsidP="002B4FBF">
      <w:pPr>
        <w:pStyle w:val="Subtitle"/>
        <w:rPr>
          <w:sz w:val="24"/>
        </w:rPr>
      </w:pPr>
      <w:r w:rsidRPr="002B4FBF">
        <w:rPr>
          <w:sz w:val="24"/>
        </w:rPr>
        <w:t>The</w:t>
      </w:r>
      <w:r>
        <w:t xml:space="preserve"> </w:t>
      </w:r>
      <w:r w:rsidRPr="00461012">
        <w:rPr>
          <w:sz w:val="24"/>
        </w:rPr>
        <w:t>system</w:t>
      </w:r>
      <w:r>
        <w:t xml:space="preserve"> </w:t>
      </w:r>
      <w:r w:rsidRPr="00461012">
        <w:rPr>
          <w:sz w:val="24"/>
        </w:rPr>
        <w:t xml:space="preserve">is based on B/S mode, uses </w:t>
      </w:r>
      <w:proofErr w:type="spellStart"/>
      <w:r w:rsidRPr="00461012">
        <w:rPr>
          <w:sz w:val="24"/>
        </w:rPr>
        <w:t>JavaEE</w:t>
      </w:r>
      <w:proofErr w:type="spellEnd"/>
      <w:r w:rsidRPr="00461012">
        <w:rPr>
          <w:sz w:val="24"/>
        </w:rPr>
        <w:t xml:space="preserve"> architecture, </w:t>
      </w:r>
    </w:p>
    <w:p w:rsidR="002A3C38" w:rsidRDefault="003728A3" w:rsidP="002A3C38">
      <w:pPr>
        <w:pStyle w:val="Subtitle"/>
        <w:rPr>
          <w:sz w:val="24"/>
        </w:rPr>
      </w:pPr>
      <w:r>
        <w:rPr>
          <w:noProof/>
          <w:sz w:val="24"/>
          <w:lang w:val="en-GB" w:eastAsia="en-GB"/>
        </w:rPr>
        <w:drawing>
          <wp:anchor distT="0" distB="0" distL="114300" distR="114300" simplePos="0" relativeHeight="251672576" behindDoc="0" locked="0" layoutInCell="1" allowOverlap="1">
            <wp:simplePos x="0" y="0"/>
            <wp:positionH relativeFrom="column">
              <wp:posOffset>-295275</wp:posOffset>
            </wp:positionH>
            <wp:positionV relativeFrom="paragraph">
              <wp:posOffset>261620</wp:posOffset>
            </wp:positionV>
            <wp:extent cx="4780280" cy="257937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0280" cy="2579370"/>
                    </a:xfrm>
                    <a:prstGeom prst="rect">
                      <a:avLst/>
                    </a:prstGeom>
                  </pic:spPr>
                </pic:pic>
              </a:graphicData>
            </a:graphic>
          </wp:anchor>
        </w:drawing>
      </w:r>
      <w:r w:rsidR="002B4FBF" w:rsidRPr="00461012">
        <w:rPr>
          <w:sz w:val="24"/>
        </w:rPr>
        <w:t xml:space="preserve">Tomcat server for system deployment, the architecture is shown in figure </w:t>
      </w:r>
      <w:r w:rsidR="00082F02">
        <w:rPr>
          <w:sz w:val="24"/>
        </w:rPr>
        <w:t>5.</w:t>
      </w:r>
    </w:p>
    <w:p w:rsidR="00CB0EC5" w:rsidRDefault="0079398A" w:rsidP="002A3C38">
      <w:pPr>
        <w:pStyle w:val="Subtitle"/>
        <w:rPr>
          <w:sz w:val="24"/>
        </w:rPr>
      </w:pPr>
      <w:r>
        <w:rPr>
          <w:sz w:val="24"/>
        </w:rPr>
        <w:t>Fig.5 System Architecture</w:t>
      </w:r>
    </w:p>
    <w:p w:rsidR="00082F02" w:rsidRDefault="00082F02" w:rsidP="002A3C38">
      <w:pPr>
        <w:pStyle w:val="Subtitle"/>
        <w:rPr>
          <w:sz w:val="24"/>
        </w:rPr>
      </w:pPr>
    </w:p>
    <w:p w:rsidR="00216E8D" w:rsidRPr="00216E8D" w:rsidRDefault="00216E8D" w:rsidP="00216E8D">
      <w:pPr>
        <w:pStyle w:val="Subtitle"/>
        <w:rPr>
          <w:sz w:val="24"/>
        </w:rPr>
      </w:pPr>
      <w:r w:rsidRPr="00216E8D">
        <w:rPr>
          <w:sz w:val="24"/>
        </w:rPr>
        <w:t xml:space="preserve">Front view is implemented using HTML, CSS, </w:t>
      </w:r>
    </w:p>
    <w:p w:rsidR="00216E8D" w:rsidRPr="00216E8D" w:rsidRDefault="00216E8D" w:rsidP="00216E8D">
      <w:pPr>
        <w:pStyle w:val="Subtitle"/>
        <w:rPr>
          <w:sz w:val="24"/>
        </w:rPr>
      </w:pPr>
      <w:r w:rsidRPr="00216E8D">
        <w:rPr>
          <w:sz w:val="24"/>
        </w:rPr>
        <w:t xml:space="preserve">JAVASCRIPT, the back end uses Struts2, Spring and </w:t>
      </w:r>
    </w:p>
    <w:p w:rsidR="00216E8D" w:rsidRPr="00216E8D" w:rsidRDefault="00216E8D" w:rsidP="00216E8D">
      <w:pPr>
        <w:pStyle w:val="Subtitle"/>
        <w:rPr>
          <w:sz w:val="24"/>
        </w:rPr>
      </w:pPr>
      <w:proofErr w:type="gramStart"/>
      <w:r w:rsidRPr="00216E8D">
        <w:rPr>
          <w:sz w:val="24"/>
        </w:rPr>
        <w:t>Hibernate,</w:t>
      </w:r>
      <w:proofErr w:type="gramEnd"/>
      <w:r w:rsidRPr="00216E8D">
        <w:rPr>
          <w:sz w:val="24"/>
        </w:rPr>
        <w:t xml:space="preserve"> the database uses MySQL for storage. The system </w:t>
      </w:r>
    </w:p>
    <w:p w:rsidR="00FC1C4D" w:rsidRDefault="00216E8D" w:rsidP="00216E8D">
      <w:pPr>
        <w:pStyle w:val="Subtitle"/>
        <w:rPr>
          <w:sz w:val="24"/>
        </w:rPr>
      </w:pPr>
      <w:proofErr w:type="gramStart"/>
      <w:r w:rsidRPr="00216E8D">
        <w:rPr>
          <w:sz w:val="24"/>
        </w:rPr>
        <w:t>is</w:t>
      </w:r>
      <w:proofErr w:type="gramEnd"/>
      <w:r w:rsidRPr="00216E8D">
        <w:rPr>
          <w:sz w:val="24"/>
        </w:rPr>
        <w:t xml:space="preserve"> object-oriented to guarantee system of high cohesion and </w:t>
      </w:r>
    </w:p>
    <w:p w:rsidR="00216E8D" w:rsidRPr="00216E8D" w:rsidRDefault="00743F0A" w:rsidP="00216E8D">
      <w:pPr>
        <w:pStyle w:val="Subtitle"/>
        <w:rPr>
          <w:sz w:val="24"/>
        </w:rPr>
      </w:pPr>
      <w:proofErr w:type="gramStart"/>
      <w:r>
        <w:rPr>
          <w:sz w:val="24"/>
        </w:rPr>
        <w:t>im</w:t>
      </w:r>
      <w:r w:rsidRPr="00216E8D">
        <w:rPr>
          <w:sz w:val="24"/>
        </w:rPr>
        <w:t>prove</w:t>
      </w:r>
      <w:proofErr w:type="gramEnd"/>
      <w:r w:rsidR="00216E8D" w:rsidRPr="00216E8D">
        <w:rPr>
          <w:sz w:val="24"/>
        </w:rPr>
        <w:t xml:space="preserve"> development efficiency using the SSH protocol[17]. </w:t>
      </w:r>
    </w:p>
    <w:p w:rsidR="00216E8D" w:rsidRPr="00216E8D" w:rsidRDefault="00216E8D" w:rsidP="00216E8D">
      <w:pPr>
        <w:pStyle w:val="Subtitle"/>
        <w:rPr>
          <w:sz w:val="24"/>
        </w:rPr>
      </w:pPr>
      <w:r w:rsidRPr="00216E8D">
        <w:rPr>
          <w:sz w:val="24"/>
        </w:rPr>
        <w:t xml:space="preserve">Besides, it enhances the maintainability and scalability by </w:t>
      </w:r>
    </w:p>
    <w:p w:rsidR="00216E8D" w:rsidRPr="00216E8D" w:rsidRDefault="00216E8D" w:rsidP="00216E8D">
      <w:pPr>
        <w:pStyle w:val="Subtitle"/>
        <w:rPr>
          <w:sz w:val="24"/>
        </w:rPr>
      </w:pPr>
      <w:proofErr w:type="gramStart"/>
      <w:r w:rsidRPr="00216E8D">
        <w:rPr>
          <w:sz w:val="24"/>
        </w:rPr>
        <w:t>separating</w:t>
      </w:r>
      <w:proofErr w:type="gramEnd"/>
      <w:r w:rsidRPr="00216E8D">
        <w:rPr>
          <w:sz w:val="24"/>
        </w:rPr>
        <w:t xml:space="preserve"> Controller layer and View layer to reduce the </w:t>
      </w:r>
    </w:p>
    <w:p w:rsidR="00216E8D" w:rsidRPr="00216E8D" w:rsidRDefault="00216E8D" w:rsidP="00216E8D">
      <w:pPr>
        <w:pStyle w:val="Subtitle"/>
        <w:rPr>
          <w:sz w:val="24"/>
        </w:rPr>
      </w:pPr>
      <w:proofErr w:type="gramStart"/>
      <w:r w:rsidRPr="00216E8D">
        <w:rPr>
          <w:sz w:val="24"/>
        </w:rPr>
        <w:t>degree</w:t>
      </w:r>
      <w:proofErr w:type="gramEnd"/>
      <w:r w:rsidRPr="00216E8D">
        <w:rPr>
          <w:sz w:val="24"/>
        </w:rPr>
        <w:t xml:space="preserve"> of coupling between them, making it easier to </w:t>
      </w:r>
    </w:p>
    <w:p w:rsidR="007C7A60" w:rsidRPr="00082F02" w:rsidRDefault="00216E8D" w:rsidP="002A3C38">
      <w:pPr>
        <w:pStyle w:val="Subtitle"/>
        <w:rPr>
          <w:sz w:val="24"/>
        </w:rPr>
      </w:pPr>
      <w:proofErr w:type="gramStart"/>
      <w:r w:rsidRPr="00216E8D">
        <w:rPr>
          <w:sz w:val="24"/>
        </w:rPr>
        <w:t>maintain</w:t>
      </w:r>
      <w:proofErr w:type="gramEnd"/>
      <w:r w:rsidRPr="00216E8D">
        <w:rPr>
          <w:sz w:val="24"/>
        </w:rPr>
        <w:t xml:space="preserve"> and modify the WEB application.</w:t>
      </w:r>
    </w:p>
    <w:p w:rsidR="00082F02" w:rsidRDefault="00082F02" w:rsidP="002A3C38">
      <w:pPr>
        <w:pStyle w:val="Subtitle"/>
        <w:rPr>
          <w:sz w:val="24"/>
        </w:rPr>
      </w:pPr>
    </w:p>
    <w:p w:rsidR="00737436" w:rsidRDefault="007F38C4" w:rsidP="00737436">
      <w:pPr>
        <w:pStyle w:val="Subtitle"/>
      </w:pPr>
      <w:r>
        <w:t>•Database</w:t>
      </w:r>
      <w:r w:rsidR="001C4193">
        <w:t xml:space="preserve"> design</w:t>
      </w:r>
    </w:p>
    <w:p w:rsidR="00840FA8" w:rsidRPr="00840FA8" w:rsidRDefault="00840FA8" w:rsidP="00840FA8">
      <w:pPr>
        <w:pStyle w:val="Subtitle"/>
        <w:rPr>
          <w:sz w:val="24"/>
        </w:rPr>
      </w:pPr>
      <w:r w:rsidRPr="00840FA8">
        <w:rPr>
          <w:sz w:val="24"/>
        </w:rPr>
        <w:t xml:space="preserve">Database is the basis of the system, this system uses MYSQL </w:t>
      </w:r>
    </w:p>
    <w:p w:rsidR="00840FA8" w:rsidRPr="00840FA8" w:rsidRDefault="00840FA8" w:rsidP="00840FA8">
      <w:pPr>
        <w:pStyle w:val="Subtitle"/>
        <w:rPr>
          <w:sz w:val="24"/>
        </w:rPr>
      </w:pPr>
      <w:proofErr w:type="gramStart"/>
      <w:r w:rsidRPr="00840FA8">
        <w:rPr>
          <w:sz w:val="24"/>
        </w:rPr>
        <w:t>database</w:t>
      </w:r>
      <w:proofErr w:type="gramEnd"/>
      <w:r w:rsidRPr="00840FA8">
        <w:rPr>
          <w:sz w:val="24"/>
        </w:rPr>
        <w:t xml:space="preserve">, the overall database structure diagram is shown in </w:t>
      </w:r>
    </w:p>
    <w:p w:rsidR="00840FA8" w:rsidRPr="00840FA8" w:rsidRDefault="00840FA8" w:rsidP="00840FA8">
      <w:pPr>
        <w:pStyle w:val="Subtitle"/>
        <w:rPr>
          <w:sz w:val="24"/>
        </w:rPr>
      </w:pPr>
      <w:proofErr w:type="gramStart"/>
      <w:r w:rsidRPr="00840FA8">
        <w:rPr>
          <w:sz w:val="24"/>
        </w:rPr>
        <w:t>the</w:t>
      </w:r>
      <w:proofErr w:type="gramEnd"/>
      <w:r w:rsidRPr="00840FA8">
        <w:rPr>
          <w:sz w:val="24"/>
        </w:rPr>
        <w:t xml:space="preserve"> following figure 6, representing the integrity constraints </w:t>
      </w:r>
    </w:p>
    <w:p w:rsidR="001C4193" w:rsidRDefault="00840FA8" w:rsidP="00737436">
      <w:pPr>
        <w:pStyle w:val="Subtitle"/>
        <w:rPr>
          <w:sz w:val="24"/>
        </w:rPr>
      </w:pPr>
      <w:proofErr w:type="gramStart"/>
      <w:r w:rsidRPr="00840FA8">
        <w:rPr>
          <w:sz w:val="24"/>
        </w:rPr>
        <w:t>between</w:t>
      </w:r>
      <w:proofErr w:type="gramEnd"/>
      <w:r w:rsidRPr="00840FA8">
        <w:rPr>
          <w:sz w:val="24"/>
        </w:rPr>
        <w:t xml:space="preserve"> the data tables[18].</w:t>
      </w:r>
    </w:p>
    <w:p w:rsidR="00840FA8" w:rsidRDefault="002B3BA8" w:rsidP="00737436">
      <w:pPr>
        <w:pStyle w:val="Subtitle"/>
        <w:rPr>
          <w:sz w:val="24"/>
        </w:rPr>
      </w:pPr>
      <w:r>
        <w:rPr>
          <w:noProof/>
          <w:sz w:val="24"/>
          <w:lang w:val="en-GB" w:eastAsia="en-GB"/>
        </w:rPr>
        <w:drawing>
          <wp:anchor distT="0" distB="0" distL="114300" distR="114300" simplePos="0" relativeHeight="251669504" behindDoc="0" locked="0" layoutInCell="1" allowOverlap="1">
            <wp:simplePos x="0" y="0"/>
            <wp:positionH relativeFrom="column">
              <wp:posOffset>-1270</wp:posOffset>
            </wp:positionH>
            <wp:positionV relativeFrom="paragraph">
              <wp:posOffset>362585</wp:posOffset>
            </wp:positionV>
            <wp:extent cx="4429125" cy="250317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29125" cy="2503170"/>
                    </a:xfrm>
                    <a:prstGeom prst="rect">
                      <a:avLst/>
                    </a:prstGeom>
                  </pic:spPr>
                </pic:pic>
              </a:graphicData>
            </a:graphic>
          </wp:anchor>
        </w:drawing>
      </w:r>
    </w:p>
    <w:p w:rsidR="005756EF" w:rsidRDefault="005756EF" w:rsidP="00737436">
      <w:pPr>
        <w:pStyle w:val="Subtitle"/>
        <w:rPr>
          <w:sz w:val="24"/>
        </w:rPr>
      </w:pPr>
    </w:p>
    <w:p w:rsidR="0079398A" w:rsidRDefault="0079398A" w:rsidP="00737436">
      <w:pPr>
        <w:pStyle w:val="Subtitle"/>
        <w:rPr>
          <w:sz w:val="24"/>
        </w:rPr>
      </w:pPr>
      <w:proofErr w:type="gramStart"/>
      <w:r>
        <w:rPr>
          <w:sz w:val="24"/>
        </w:rPr>
        <w:t>Fig. 6.</w:t>
      </w:r>
      <w:proofErr w:type="gramEnd"/>
      <w:r>
        <w:rPr>
          <w:sz w:val="24"/>
        </w:rPr>
        <w:t xml:space="preserve"> Relational Model of Database</w:t>
      </w:r>
    </w:p>
    <w:p w:rsidR="0079398A" w:rsidRDefault="0079398A" w:rsidP="00737436">
      <w:pPr>
        <w:pStyle w:val="Subtitle"/>
        <w:rPr>
          <w:sz w:val="24"/>
        </w:rPr>
      </w:pPr>
    </w:p>
    <w:p w:rsidR="0079398A" w:rsidRPr="005B203E" w:rsidRDefault="0079398A" w:rsidP="00737436">
      <w:pPr>
        <w:pStyle w:val="Subtitle"/>
        <w:rPr>
          <w:sz w:val="24"/>
        </w:rPr>
      </w:pPr>
    </w:p>
    <w:p w:rsidR="00912ABA" w:rsidRPr="00912ABA" w:rsidRDefault="00912ABA" w:rsidP="00912ABA">
      <w:pPr>
        <w:pStyle w:val="Subtitle"/>
        <w:rPr>
          <w:sz w:val="24"/>
        </w:rPr>
      </w:pPr>
      <w:r w:rsidRPr="00912ABA">
        <w:rPr>
          <w:sz w:val="24"/>
        </w:rPr>
        <w:t xml:space="preserve">Table Users is the description of user information, including </w:t>
      </w:r>
    </w:p>
    <w:p w:rsidR="00912ABA" w:rsidRPr="00912ABA" w:rsidRDefault="00912ABA" w:rsidP="00912ABA">
      <w:pPr>
        <w:pStyle w:val="Subtitle"/>
        <w:rPr>
          <w:sz w:val="24"/>
        </w:rPr>
      </w:pPr>
      <w:proofErr w:type="gramStart"/>
      <w:r w:rsidRPr="00912ABA">
        <w:rPr>
          <w:sz w:val="24"/>
        </w:rPr>
        <w:t>user</w:t>
      </w:r>
      <w:proofErr w:type="gramEnd"/>
      <w:r w:rsidRPr="00912ABA">
        <w:rPr>
          <w:sz w:val="24"/>
        </w:rPr>
        <w:t xml:space="preserve"> ID, user name, password, registration time, etc. Table </w:t>
      </w:r>
    </w:p>
    <w:p w:rsidR="00912ABA" w:rsidRPr="00912ABA" w:rsidRDefault="00912ABA" w:rsidP="00912ABA">
      <w:pPr>
        <w:pStyle w:val="Subtitle"/>
        <w:rPr>
          <w:sz w:val="24"/>
        </w:rPr>
      </w:pPr>
      <w:proofErr w:type="spellStart"/>
      <w:r w:rsidRPr="00912ABA">
        <w:rPr>
          <w:sz w:val="24"/>
        </w:rPr>
        <w:t>UserSimilar</w:t>
      </w:r>
      <w:proofErr w:type="spellEnd"/>
      <w:r w:rsidRPr="00912ABA">
        <w:rPr>
          <w:sz w:val="24"/>
        </w:rPr>
        <w:t xml:space="preserve"> is the description of the user similarity </w:t>
      </w:r>
    </w:p>
    <w:p w:rsidR="00912ABA" w:rsidRPr="00912ABA" w:rsidRDefault="00912ABA" w:rsidP="00912ABA">
      <w:pPr>
        <w:pStyle w:val="Subtitle"/>
        <w:rPr>
          <w:sz w:val="24"/>
        </w:rPr>
      </w:pPr>
      <w:proofErr w:type="gramStart"/>
      <w:r w:rsidRPr="00912ABA">
        <w:rPr>
          <w:sz w:val="24"/>
        </w:rPr>
        <w:t>information</w:t>
      </w:r>
      <w:proofErr w:type="gramEnd"/>
      <w:r w:rsidRPr="00912ABA">
        <w:rPr>
          <w:sz w:val="24"/>
        </w:rPr>
        <w:t xml:space="preserve">, including the user similarity ID, user ID, similar </w:t>
      </w:r>
    </w:p>
    <w:p w:rsidR="00912ABA" w:rsidRPr="00912ABA" w:rsidRDefault="00912ABA" w:rsidP="00912ABA">
      <w:pPr>
        <w:pStyle w:val="Subtitle"/>
        <w:rPr>
          <w:sz w:val="24"/>
        </w:rPr>
      </w:pPr>
      <w:proofErr w:type="gramStart"/>
      <w:r w:rsidRPr="00912ABA">
        <w:rPr>
          <w:sz w:val="24"/>
        </w:rPr>
        <w:t>neighbor</w:t>
      </w:r>
      <w:proofErr w:type="gramEnd"/>
      <w:r w:rsidRPr="00912ABA">
        <w:rPr>
          <w:sz w:val="24"/>
        </w:rPr>
        <w:t xml:space="preserve"> user ID, and the value of the similarity. Table Score </w:t>
      </w:r>
    </w:p>
    <w:p w:rsidR="00912ABA" w:rsidRPr="00912ABA" w:rsidRDefault="00912ABA" w:rsidP="00912ABA">
      <w:pPr>
        <w:pStyle w:val="Subtitle"/>
        <w:rPr>
          <w:sz w:val="24"/>
        </w:rPr>
      </w:pPr>
      <w:proofErr w:type="gramStart"/>
      <w:r w:rsidRPr="00912ABA">
        <w:rPr>
          <w:sz w:val="24"/>
        </w:rPr>
        <w:t>is</w:t>
      </w:r>
      <w:proofErr w:type="gramEnd"/>
      <w:r w:rsidRPr="00912ABA">
        <w:rPr>
          <w:sz w:val="24"/>
        </w:rPr>
        <w:t xml:space="preserve"> the description of users’ rating information on the film, </w:t>
      </w:r>
    </w:p>
    <w:p w:rsidR="00912ABA" w:rsidRPr="00912ABA" w:rsidRDefault="00912ABA" w:rsidP="00912ABA">
      <w:pPr>
        <w:pStyle w:val="Subtitle"/>
        <w:rPr>
          <w:sz w:val="24"/>
        </w:rPr>
      </w:pPr>
      <w:proofErr w:type="gramStart"/>
      <w:r w:rsidRPr="00912ABA">
        <w:rPr>
          <w:sz w:val="24"/>
        </w:rPr>
        <w:t>which</w:t>
      </w:r>
      <w:proofErr w:type="gramEnd"/>
      <w:r w:rsidRPr="00912ABA">
        <w:rPr>
          <w:sz w:val="24"/>
        </w:rPr>
        <w:t xml:space="preserve"> is the direct information source of collaborative </w:t>
      </w:r>
    </w:p>
    <w:p w:rsidR="00912ABA" w:rsidRPr="00912ABA" w:rsidRDefault="00912ABA" w:rsidP="00912ABA">
      <w:pPr>
        <w:pStyle w:val="Subtitle"/>
        <w:rPr>
          <w:sz w:val="24"/>
        </w:rPr>
      </w:pPr>
      <w:proofErr w:type="gramStart"/>
      <w:r w:rsidRPr="00912ABA">
        <w:rPr>
          <w:sz w:val="24"/>
        </w:rPr>
        <w:t>filtering</w:t>
      </w:r>
      <w:proofErr w:type="gramEnd"/>
      <w:r w:rsidRPr="00912ABA">
        <w:rPr>
          <w:sz w:val="24"/>
        </w:rPr>
        <w:t xml:space="preserve"> algorithm, it includes the score ID, the user's ID who </w:t>
      </w:r>
    </w:p>
    <w:p w:rsidR="00912ABA" w:rsidRPr="00912ABA" w:rsidRDefault="00912ABA" w:rsidP="00912ABA">
      <w:pPr>
        <w:pStyle w:val="Subtitle"/>
        <w:rPr>
          <w:sz w:val="24"/>
        </w:rPr>
      </w:pPr>
      <w:proofErr w:type="gramStart"/>
      <w:r w:rsidRPr="00912ABA">
        <w:rPr>
          <w:sz w:val="24"/>
        </w:rPr>
        <w:t>give</w:t>
      </w:r>
      <w:proofErr w:type="gramEnd"/>
      <w:r w:rsidRPr="00912ABA">
        <w:rPr>
          <w:sz w:val="24"/>
        </w:rPr>
        <w:t xml:space="preserve"> the score ,the value of the score, content of comments. </w:t>
      </w:r>
    </w:p>
    <w:p w:rsidR="00912ABA" w:rsidRPr="00912ABA" w:rsidRDefault="00912ABA" w:rsidP="00912ABA">
      <w:pPr>
        <w:pStyle w:val="Subtitle"/>
        <w:rPr>
          <w:sz w:val="24"/>
        </w:rPr>
      </w:pPr>
      <w:r w:rsidRPr="00912ABA">
        <w:rPr>
          <w:sz w:val="24"/>
        </w:rPr>
        <w:t xml:space="preserve">Table Movie is the description of the movie information, </w:t>
      </w:r>
    </w:p>
    <w:p w:rsidR="00912ABA" w:rsidRPr="00912ABA" w:rsidRDefault="00912ABA" w:rsidP="00912ABA">
      <w:pPr>
        <w:pStyle w:val="Subtitle"/>
        <w:rPr>
          <w:sz w:val="24"/>
        </w:rPr>
      </w:pPr>
      <w:proofErr w:type="gramStart"/>
      <w:r w:rsidRPr="00912ABA">
        <w:rPr>
          <w:sz w:val="24"/>
        </w:rPr>
        <w:t>including</w:t>
      </w:r>
      <w:proofErr w:type="gramEnd"/>
      <w:r w:rsidRPr="00912ABA">
        <w:rPr>
          <w:sz w:val="24"/>
        </w:rPr>
        <w:t xml:space="preserve"> the movie ID, movie name, director, movie URL, </w:t>
      </w:r>
    </w:p>
    <w:p w:rsidR="00912ABA" w:rsidRPr="00912ABA" w:rsidRDefault="00912ABA" w:rsidP="00912ABA">
      <w:pPr>
        <w:pStyle w:val="Subtitle"/>
        <w:rPr>
          <w:sz w:val="24"/>
        </w:rPr>
      </w:pPr>
      <w:proofErr w:type="gramStart"/>
      <w:r w:rsidRPr="00912ABA">
        <w:rPr>
          <w:sz w:val="24"/>
        </w:rPr>
        <w:t>etc</w:t>
      </w:r>
      <w:proofErr w:type="gramEnd"/>
      <w:r w:rsidRPr="00912ABA">
        <w:rPr>
          <w:sz w:val="24"/>
        </w:rPr>
        <w:t xml:space="preserve">. Table </w:t>
      </w:r>
      <w:proofErr w:type="spellStart"/>
      <w:r w:rsidRPr="00912ABA">
        <w:rPr>
          <w:sz w:val="24"/>
        </w:rPr>
        <w:t>MovieType</w:t>
      </w:r>
      <w:proofErr w:type="spellEnd"/>
      <w:r w:rsidRPr="00912ABA">
        <w:rPr>
          <w:sz w:val="24"/>
        </w:rPr>
        <w:t xml:space="preserve"> is the description of type information </w:t>
      </w:r>
    </w:p>
    <w:p w:rsidR="00912ABA" w:rsidRPr="00912ABA" w:rsidRDefault="00912ABA" w:rsidP="00912ABA">
      <w:pPr>
        <w:pStyle w:val="Subtitle"/>
        <w:rPr>
          <w:sz w:val="24"/>
        </w:rPr>
      </w:pPr>
      <w:proofErr w:type="gramStart"/>
      <w:r w:rsidRPr="00912ABA">
        <w:rPr>
          <w:sz w:val="24"/>
        </w:rPr>
        <w:t>of</w:t>
      </w:r>
      <w:proofErr w:type="gramEnd"/>
      <w:r w:rsidRPr="00912ABA">
        <w:rPr>
          <w:sz w:val="24"/>
        </w:rPr>
        <w:t xml:space="preserve"> the movies, including the ID of movies’ type, movie name, </w:t>
      </w:r>
    </w:p>
    <w:p w:rsidR="00912ABA" w:rsidRPr="00912ABA" w:rsidRDefault="00912ABA" w:rsidP="00912ABA">
      <w:pPr>
        <w:pStyle w:val="Subtitle"/>
        <w:rPr>
          <w:sz w:val="24"/>
        </w:rPr>
      </w:pPr>
      <w:proofErr w:type="gramStart"/>
      <w:r w:rsidRPr="00912ABA">
        <w:rPr>
          <w:sz w:val="24"/>
        </w:rPr>
        <w:t>and</w:t>
      </w:r>
      <w:proofErr w:type="gramEnd"/>
      <w:r w:rsidRPr="00912ABA">
        <w:rPr>
          <w:sz w:val="24"/>
        </w:rPr>
        <w:t xml:space="preserve"> type ID. Table </w:t>
      </w:r>
      <w:proofErr w:type="spellStart"/>
      <w:r w:rsidRPr="00912ABA">
        <w:rPr>
          <w:sz w:val="24"/>
        </w:rPr>
        <w:t>MovieSimilar</w:t>
      </w:r>
      <w:proofErr w:type="spellEnd"/>
      <w:r w:rsidRPr="00912ABA">
        <w:rPr>
          <w:sz w:val="24"/>
        </w:rPr>
        <w:t xml:space="preserve"> is the description of the </w:t>
      </w:r>
    </w:p>
    <w:p w:rsidR="00912ABA" w:rsidRPr="00912ABA" w:rsidRDefault="00912ABA" w:rsidP="00912ABA">
      <w:pPr>
        <w:pStyle w:val="Subtitle"/>
        <w:rPr>
          <w:sz w:val="24"/>
        </w:rPr>
      </w:pPr>
      <w:proofErr w:type="gramStart"/>
      <w:r w:rsidRPr="00912ABA">
        <w:rPr>
          <w:sz w:val="24"/>
        </w:rPr>
        <w:t>movie</w:t>
      </w:r>
      <w:proofErr w:type="gramEnd"/>
      <w:r w:rsidRPr="00912ABA">
        <w:rPr>
          <w:sz w:val="24"/>
        </w:rPr>
        <w:t xml:space="preserve"> similarity information, including the movie similarity </w:t>
      </w:r>
    </w:p>
    <w:p w:rsidR="00912ABA" w:rsidRPr="00912ABA" w:rsidRDefault="00912ABA" w:rsidP="00912ABA">
      <w:pPr>
        <w:pStyle w:val="Subtitle"/>
        <w:rPr>
          <w:sz w:val="24"/>
        </w:rPr>
      </w:pPr>
      <w:r w:rsidRPr="00912ABA">
        <w:rPr>
          <w:sz w:val="24"/>
        </w:rPr>
        <w:t xml:space="preserve">ID, movie ID, the ID of highly similar neighbor, the value of </w:t>
      </w:r>
    </w:p>
    <w:p w:rsidR="00912ABA" w:rsidRPr="00912ABA" w:rsidRDefault="00912ABA" w:rsidP="00912ABA">
      <w:pPr>
        <w:pStyle w:val="Subtitle"/>
        <w:rPr>
          <w:sz w:val="24"/>
        </w:rPr>
      </w:pPr>
      <w:proofErr w:type="gramStart"/>
      <w:r w:rsidRPr="00912ABA">
        <w:rPr>
          <w:sz w:val="24"/>
        </w:rPr>
        <w:t>similarity</w:t>
      </w:r>
      <w:proofErr w:type="gramEnd"/>
      <w:r w:rsidRPr="00912ABA">
        <w:rPr>
          <w:sz w:val="24"/>
        </w:rPr>
        <w:t xml:space="preserve">. Both the table </w:t>
      </w:r>
      <w:proofErr w:type="spellStart"/>
      <w:r w:rsidRPr="00912ABA">
        <w:rPr>
          <w:sz w:val="24"/>
        </w:rPr>
        <w:t>UserSimilar</w:t>
      </w:r>
      <w:proofErr w:type="spellEnd"/>
      <w:r w:rsidRPr="00912ABA">
        <w:rPr>
          <w:sz w:val="24"/>
        </w:rPr>
        <w:t xml:space="preserve"> and table </w:t>
      </w:r>
      <w:proofErr w:type="spellStart"/>
      <w:r w:rsidRPr="00912ABA">
        <w:rPr>
          <w:sz w:val="24"/>
        </w:rPr>
        <w:t>Moviesimilar</w:t>
      </w:r>
      <w:proofErr w:type="spellEnd"/>
      <w:r w:rsidRPr="00912ABA">
        <w:rPr>
          <w:sz w:val="24"/>
        </w:rPr>
        <w:t xml:space="preserve"> </w:t>
      </w:r>
    </w:p>
    <w:p w:rsidR="00912ABA" w:rsidRPr="00912ABA" w:rsidRDefault="00912ABA" w:rsidP="00912ABA">
      <w:pPr>
        <w:pStyle w:val="Subtitle"/>
        <w:rPr>
          <w:sz w:val="24"/>
        </w:rPr>
      </w:pPr>
      <w:proofErr w:type="gramStart"/>
      <w:r w:rsidRPr="00912ABA">
        <w:rPr>
          <w:sz w:val="24"/>
        </w:rPr>
        <w:t>are</w:t>
      </w:r>
      <w:proofErr w:type="gramEnd"/>
      <w:r w:rsidRPr="00912ABA">
        <w:rPr>
          <w:sz w:val="24"/>
        </w:rPr>
        <w:t xml:space="preserve"> the basis of the recommendation algorithm and </w:t>
      </w:r>
    </w:p>
    <w:p w:rsidR="005756EF" w:rsidRDefault="00912ABA" w:rsidP="00737436">
      <w:pPr>
        <w:pStyle w:val="Subtitle"/>
        <w:rPr>
          <w:sz w:val="24"/>
        </w:rPr>
      </w:pPr>
      <w:proofErr w:type="gramStart"/>
      <w:r w:rsidRPr="00912ABA">
        <w:rPr>
          <w:sz w:val="24"/>
        </w:rPr>
        <w:t>system[</w:t>
      </w:r>
      <w:proofErr w:type="gramEnd"/>
      <w:r w:rsidRPr="00912ABA">
        <w:rPr>
          <w:sz w:val="24"/>
        </w:rPr>
        <w:t>15.16].</w:t>
      </w:r>
    </w:p>
    <w:p w:rsidR="00B316D2" w:rsidRDefault="00B316D2" w:rsidP="00824A75">
      <w:pPr>
        <w:pStyle w:val="Heading3"/>
        <w:rPr>
          <w:b/>
          <w:bCs/>
        </w:rPr>
      </w:pPr>
      <w:r>
        <w:t xml:space="preserve"> </w:t>
      </w:r>
      <w:r w:rsidR="000A434E">
        <w:rPr>
          <w:b/>
          <w:bCs/>
        </w:rPr>
        <w:t xml:space="preserve">System </w:t>
      </w:r>
      <w:r w:rsidR="00F261AB">
        <w:rPr>
          <w:b/>
          <w:bCs/>
        </w:rPr>
        <w:t>Overview</w:t>
      </w:r>
    </w:p>
    <w:p w:rsidR="00BC55A3" w:rsidRDefault="00BC55A3" w:rsidP="00BC55A3">
      <w:pPr>
        <w:spacing w:line="240" w:lineRule="auto"/>
      </w:pPr>
      <w:r w:rsidRPr="00E343D7">
        <w:t xml:space="preserve">User registration system will capture the user’s explicit </w:t>
      </w:r>
      <w:r>
        <w:t>and</w:t>
      </w:r>
    </w:p>
    <w:p w:rsidR="00E343D7" w:rsidRPr="00E343D7" w:rsidRDefault="00E343D7" w:rsidP="00081F95">
      <w:pPr>
        <w:spacing w:line="240" w:lineRule="auto"/>
      </w:pPr>
      <w:proofErr w:type="gramStart"/>
      <w:r>
        <w:t>im</w:t>
      </w:r>
      <w:r w:rsidRPr="00E343D7">
        <w:t>plicit</w:t>
      </w:r>
      <w:proofErr w:type="gramEnd"/>
      <w:r w:rsidRPr="00E343D7">
        <w:t xml:space="preserve"> behavioral characteristics and these characteristics is </w:t>
      </w:r>
    </w:p>
    <w:p w:rsidR="00E343D7" w:rsidRPr="00E343D7" w:rsidRDefault="007368F3" w:rsidP="00081F95">
      <w:pPr>
        <w:spacing w:line="240" w:lineRule="auto"/>
      </w:pPr>
      <w:proofErr w:type="gramStart"/>
      <w:r>
        <w:t>st</w:t>
      </w:r>
      <w:r w:rsidR="00E343D7" w:rsidRPr="00E343D7">
        <w:t>ored</w:t>
      </w:r>
      <w:proofErr w:type="gramEnd"/>
      <w:r w:rsidR="00E343D7" w:rsidRPr="00E343D7">
        <w:t xml:space="preserve"> in the user database through the user login module. </w:t>
      </w:r>
    </w:p>
    <w:p w:rsidR="00E343D7" w:rsidRPr="00E343D7" w:rsidRDefault="00E343D7" w:rsidP="00081F95">
      <w:pPr>
        <w:spacing w:line="240" w:lineRule="auto"/>
      </w:pPr>
      <w:r w:rsidRPr="00E343D7">
        <w:t xml:space="preserve">After logging in the system, the system will make the </w:t>
      </w:r>
    </w:p>
    <w:p w:rsidR="00E343D7" w:rsidRPr="00E343D7" w:rsidRDefault="00302167" w:rsidP="00081F95">
      <w:pPr>
        <w:spacing w:line="240" w:lineRule="auto"/>
      </w:pPr>
      <w:proofErr w:type="gramStart"/>
      <w:r>
        <w:t>ap</w:t>
      </w:r>
      <w:r w:rsidR="00E343D7" w:rsidRPr="00E343D7">
        <w:t>propriate</w:t>
      </w:r>
      <w:proofErr w:type="gramEnd"/>
      <w:r w:rsidR="00E343D7" w:rsidRPr="00E343D7">
        <w:t xml:space="preserve"> recommendation according to the user’s </w:t>
      </w:r>
    </w:p>
    <w:p w:rsidR="00E343D7" w:rsidRDefault="00302167" w:rsidP="00BC55A3">
      <w:proofErr w:type="gramStart"/>
      <w:r>
        <w:t>inf</w:t>
      </w:r>
      <w:r w:rsidR="00E343D7" w:rsidRPr="00E343D7">
        <w:t>ormation[</w:t>
      </w:r>
      <w:proofErr w:type="gramEnd"/>
      <w:r w:rsidR="00E343D7" w:rsidRPr="00E343D7">
        <w:t>19.20]. As shown in figure 7.</w:t>
      </w:r>
    </w:p>
    <w:p w:rsidR="00081F95" w:rsidRPr="00E343D7" w:rsidRDefault="00701F15" w:rsidP="00BC55A3">
      <w:r>
        <w:rPr>
          <w:noProof/>
          <w:lang w:val="en-GB" w:eastAsia="en-GB"/>
        </w:rPr>
        <w:drawing>
          <wp:anchor distT="0" distB="0" distL="114300" distR="114300" simplePos="0" relativeHeight="251673600" behindDoc="0" locked="0" layoutInCell="1" allowOverlap="1">
            <wp:simplePos x="0" y="0"/>
            <wp:positionH relativeFrom="column">
              <wp:posOffset>-1270</wp:posOffset>
            </wp:positionH>
            <wp:positionV relativeFrom="paragraph">
              <wp:posOffset>372110</wp:posOffset>
            </wp:positionV>
            <wp:extent cx="4321175" cy="322199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21175" cy="3221990"/>
                    </a:xfrm>
                    <a:prstGeom prst="rect">
                      <a:avLst/>
                    </a:prstGeom>
                  </pic:spPr>
                </pic:pic>
              </a:graphicData>
            </a:graphic>
          </wp:anchor>
        </w:drawing>
      </w:r>
    </w:p>
    <w:p w:rsidR="00E343D7" w:rsidRPr="00E343D7" w:rsidRDefault="00E343D7" w:rsidP="00E343D7"/>
    <w:p w:rsidR="00643A3B" w:rsidRDefault="00643A3B" w:rsidP="00F261AB">
      <w:proofErr w:type="gramStart"/>
      <w:r>
        <w:t>Fig. 7.</w:t>
      </w:r>
      <w:proofErr w:type="gramEnd"/>
      <w:r>
        <w:t xml:space="preserve"> The display of personal recommendation list</w:t>
      </w:r>
    </w:p>
    <w:p w:rsidR="00F261AB" w:rsidRDefault="004C6A95" w:rsidP="004C6A95">
      <w:pPr>
        <w:pStyle w:val="Heading5"/>
      </w:pPr>
      <w:r>
        <w:t>CONCLUSION</w:t>
      </w:r>
    </w:p>
    <w:p w:rsidR="00865D6D" w:rsidRDefault="00865D6D" w:rsidP="00865D6D">
      <w:r>
        <w:t xml:space="preserve">Under the condition of massive information, the requirements </w:t>
      </w:r>
    </w:p>
    <w:p w:rsidR="00865D6D" w:rsidRDefault="00865D6D" w:rsidP="00865D6D">
      <w:proofErr w:type="gramStart"/>
      <w:r>
        <w:t>of</w:t>
      </w:r>
      <w:proofErr w:type="gramEnd"/>
      <w:r>
        <w:t xml:space="preserve"> movie recommendation system from film amateur are </w:t>
      </w:r>
    </w:p>
    <w:p w:rsidR="00865D6D" w:rsidRDefault="00865D6D" w:rsidP="00865D6D">
      <w:proofErr w:type="gramStart"/>
      <w:r>
        <w:t>increasing</w:t>
      </w:r>
      <w:proofErr w:type="gramEnd"/>
      <w:r>
        <w:t xml:space="preserve">. This article designs and implements a complete </w:t>
      </w:r>
    </w:p>
    <w:p w:rsidR="00865D6D" w:rsidRDefault="00865D6D" w:rsidP="00865D6D">
      <w:proofErr w:type="gramStart"/>
      <w:r>
        <w:t>movie</w:t>
      </w:r>
      <w:proofErr w:type="gramEnd"/>
      <w:r>
        <w:t xml:space="preserve"> recommendation system prototype based on the KNN </w:t>
      </w:r>
    </w:p>
    <w:p w:rsidR="00865D6D" w:rsidRDefault="00865D6D" w:rsidP="00865D6D">
      <w:proofErr w:type="gramStart"/>
      <w:r>
        <w:t>algorithm</w:t>
      </w:r>
      <w:proofErr w:type="gramEnd"/>
      <w:r>
        <w:t xml:space="preserve">, collaborative filtering algorithm and </w:t>
      </w:r>
    </w:p>
    <w:p w:rsidR="00865D6D" w:rsidRDefault="00865D6D" w:rsidP="00865D6D">
      <w:proofErr w:type="gramStart"/>
      <w:r>
        <w:t>recommendation</w:t>
      </w:r>
      <w:proofErr w:type="gramEnd"/>
      <w:r>
        <w:t xml:space="preserve"> system technology[10]. We give a detailed </w:t>
      </w:r>
    </w:p>
    <w:p w:rsidR="00865D6D" w:rsidRDefault="00865D6D" w:rsidP="00865D6D">
      <w:proofErr w:type="gramStart"/>
      <w:r>
        <w:t>design</w:t>
      </w:r>
      <w:proofErr w:type="gramEnd"/>
      <w:r>
        <w:t xml:space="preserve"> and development process, and test the stability and </w:t>
      </w:r>
    </w:p>
    <w:p w:rsidR="00865D6D" w:rsidRDefault="00865D6D" w:rsidP="00865D6D">
      <w:proofErr w:type="gramStart"/>
      <w:r>
        <w:t>high</w:t>
      </w:r>
      <w:proofErr w:type="gramEnd"/>
      <w:r>
        <w:t xml:space="preserve"> efficiency of experiment system through professional test. </w:t>
      </w:r>
    </w:p>
    <w:p w:rsidR="00865D6D" w:rsidRDefault="00865D6D" w:rsidP="00865D6D">
      <w:r>
        <w:t xml:space="preserve">This paper has reference significance for the development of </w:t>
      </w:r>
    </w:p>
    <w:p w:rsidR="00C646A1" w:rsidRDefault="00865D6D" w:rsidP="005A227A">
      <w:proofErr w:type="gramStart"/>
      <w:r>
        <w:t>personalized</w:t>
      </w:r>
      <w:proofErr w:type="gramEnd"/>
      <w:r>
        <w:t xml:space="preserve"> recommendation technology.</w:t>
      </w:r>
    </w:p>
    <w:p w:rsidR="00A568CC" w:rsidRDefault="00444A9F" w:rsidP="00A568CC">
      <w:pPr>
        <w:pStyle w:val="Heading6"/>
      </w:pPr>
      <w:r>
        <w:t>REFERENCE</w:t>
      </w:r>
    </w:p>
    <w:p w:rsidR="00444A9F" w:rsidRPr="00444A9F" w:rsidRDefault="00444A9F" w:rsidP="00C27EA0">
      <w:pPr>
        <w:jc w:val="both"/>
      </w:pPr>
    </w:p>
    <w:p w:rsidR="007D3EB2" w:rsidRDefault="004B3275" w:rsidP="004B3275">
      <w:pPr>
        <w:jc w:val="both"/>
      </w:pPr>
      <w:proofErr w:type="gramStart"/>
      <w:r>
        <w:t>1.Hu</w:t>
      </w:r>
      <w:proofErr w:type="gramEnd"/>
      <w:r>
        <w:t xml:space="preserve"> </w:t>
      </w:r>
      <w:proofErr w:type="spellStart"/>
      <w:r>
        <w:t>j</w:t>
      </w:r>
      <w:r w:rsidR="00492090">
        <w:t>inm</w:t>
      </w:r>
      <w:r>
        <w:t>ent</w:t>
      </w:r>
      <w:r w:rsidR="007D3EB2">
        <w:t>ming</w:t>
      </w:r>
      <w:proofErr w:type="spellEnd"/>
      <w:r w:rsidR="007D3EB2">
        <w:t>. “Application and research of collaborative</w:t>
      </w:r>
    </w:p>
    <w:p w:rsidR="007D3EB2" w:rsidRDefault="006C068D" w:rsidP="00C27EA0">
      <w:pPr>
        <w:jc w:val="both"/>
      </w:pPr>
      <w:proofErr w:type="gramStart"/>
      <w:r>
        <w:t>f</w:t>
      </w:r>
      <w:r w:rsidR="007D3EB2">
        <w:t>iltering</w:t>
      </w:r>
      <w:proofErr w:type="gramEnd"/>
      <w:r w:rsidR="007D3EB2">
        <w:t xml:space="preserve"> in e-commerce recommendation system”, 2010</w:t>
      </w:r>
    </w:p>
    <w:p w:rsidR="007D3EB2" w:rsidRDefault="007D3EB2" w:rsidP="00C27EA0">
      <w:pPr>
        <w:jc w:val="both"/>
      </w:pPr>
      <w:r>
        <w:t>3</w:t>
      </w:r>
      <w:r w:rsidRPr="008171D4">
        <w:rPr>
          <w:vertAlign w:val="superscript"/>
        </w:rPr>
        <w:t>rd</w:t>
      </w:r>
      <w:r>
        <w:t xml:space="preserve"> International Conference on Computer Science and</w:t>
      </w:r>
    </w:p>
    <w:p w:rsidR="007D3EB2" w:rsidRDefault="007D3EB2" w:rsidP="00C27EA0">
      <w:pPr>
        <w:spacing w:line="240" w:lineRule="auto"/>
        <w:jc w:val="both"/>
      </w:pPr>
      <w:r>
        <w:t>Information Technology, 07/2010</w:t>
      </w:r>
    </w:p>
    <w:p w:rsidR="003326B8" w:rsidRDefault="003326B8" w:rsidP="00C27EA0">
      <w:pPr>
        <w:spacing w:line="240" w:lineRule="auto"/>
        <w:jc w:val="both"/>
      </w:pPr>
    </w:p>
    <w:p w:rsidR="00240FDE" w:rsidRDefault="00240FDE" w:rsidP="00C27EA0">
      <w:pPr>
        <w:spacing w:line="240" w:lineRule="auto"/>
        <w:jc w:val="both"/>
      </w:pPr>
      <w:r>
        <w:t xml:space="preserve">2. Yan, Bo, and </w:t>
      </w:r>
      <w:proofErr w:type="spellStart"/>
      <w:r>
        <w:t>Guanling</w:t>
      </w:r>
      <w:proofErr w:type="spellEnd"/>
      <w:r>
        <w:t xml:space="preserve"> Chen. “</w:t>
      </w:r>
      <w:proofErr w:type="spellStart"/>
      <w:proofErr w:type="gramStart"/>
      <w:r>
        <w:t>AppJoy</w:t>
      </w:r>
      <w:proofErr w:type="spellEnd"/>
      <w:r>
        <w:t xml:space="preserve"> :</w:t>
      </w:r>
      <w:proofErr w:type="gramEnd"/>
      <w:r>
        <w:t xml:space="preserve"> personalized </w:t>
      </w:r>
    </w:p>
    <w:p w:rsidR="00240FDE" w:rsidRDefault="003326B8" w:rsidP="00C27EA0">
      <w:pPr>
        <w:spacing w:line="240" w:lineRule="auto"/>
        <w:jc w:val="both"/>
      </w:pPr>
      <w:proofErr w:type="gramStart"/>
      <w:r>
        <w:t>mo</w:t>
      </w:r>
      <w:r w:rsidR="00240FDE">
        <w:t>bile</w:t>
      </w:r>
      <w:proofErr w:type="gramEnd"/>
      <w:r w:rsidR="00240FDE">
        <w:t xml:space="preserve"> application discovery”, Proceedings of the 9</w:t>
      </w:r>
      <w:r w:rsidR="00240FDE" w:rsidRPr="00240FDE">
        <w:rPr>
          <w:vertAlign w:val="superscript"/>
        </w:rPr>
        <w:t>th</w:t>
      </w:r>
      <w:r w:rsidR="00240FDE">
        <w:t xml:space="preserve"> </w:t>
      </w:r>
    </w:p>
    <w:p w:rsidR="00240FDE" w:rsidRDefault="00240FDE" w:rsidP="00C27EA0">
      <w:pPr>
        <w:spacing w:line="240" w:lineRule="auto"/>
        <w:jc w:val="both"/>
      </w:pPr>
      <w:r>
        <w:t xml:space="preserve">International conference on Mobile systems applications </w:t>
      </w:r>
    </w:p>
    <w:p w:rsidR="00240FDE" w:rsidRDefault="003326B8" w:rsidP="00C27EA0">
      <w:pPr>
        <w:spacing w:line="240" w:lineRule="auto"/>
        <w:jc w:val="both"/>
      </w:pPr>
      <w:proofErr w:type="gramStart"/>
      <w:r>
        <w:t>an</w:t>
      </w:r>
      <w:r w:rsidR="00240FDE">
        <w:t>d</w:t>
      </w:r>
      <w:proofErr w:type="gramEnd"/>
      <w:r w:rsidR="00240FDE">
        <w:t xml:space="preserve"> services – </w:t>
      </w:r>
      <w:proofErr w:type="spellStart"/>
      <w:r w:rsidR="00240FDE">
        <w:t>MobiSys</w:t>
      </w:r>
      <w:proofErr w:type="spellEnd"/>
      <w:r w:rsidR="00240FDE">
        <w:t xml:space="preserve"> 11 </w:t>
      </w:r>
      <w:proofErr w:type="spellStart"/>
      <w:r w:rsidR="00240FDE">
        <w:t>MobiSys</w:t>
      </w:r>
      <w:proofErr w:type="spellEnd"/>
      <w:r w:rsidR="00240FDE">
        <w:t xml:space="preserve"> 11, 2011.</w:t>
      </w:r>
    </w:p>
    <w:p w:rsidR="006C068D" w:rsidRDefault="006C068D" w:rsidP="00C27EA0">
      <w:pPr>
        <w:pStyle w:val="ListParagraph"/>
        <w:spacing w:line="240" w:lineRule="auto"/>
        <w:ind w:left="1440"/>
        <w:jc w:val="both"/>
      </w:pPr>
    </w:p>
    <w:p w:rsidR="00F57B98" w:rsidRDefault="00F57B98" w:rsidP="00A568CC">
      <w:pPr>
        <w:spacing w:line="240" w:lineRule="auto"/>
      </w:pPr>
      <w:proofErr w:type="gramStart"/>
      <w:r>
        <w:t>3.K</w:t>
      </w:r>
      <w:proofErr w:type="gramEnd"/>
      <w:r>
        <w:t>. Liao. Prototyping a recommender system step by step</w:t>
      </w:r>
    </w:p>
    <w:p w:rsidR="00F57B98" w:rsidRDefault="00F57B98" w:rsidP="00A568CC">
      <w:pPr>
        <w:spacing w:line="240" w:lineRule="auto"/>
      </w:pPr>
      <w:r>
        <w:t xml:space="preserve">Part 1: KNN item-based collaborative filtering. </w:t>
      </w:r>
      <w:proofErr w:type="gramStart"/>
      <w:r>
        <w:t>[Online].</w:t>
      </w:r>
      <w:proofErr w:type="gramEnd"/>
      <w:r>
        <w:t xml:space="preserve"> Avail</w:t>
      </w:r>
    </w:p>
    <w:p w:rsidR="00F57B98" w:rsidRDefault="00F57B98" w:rsidP="00A568CC">
      <w:pPr>
        <w:spacing w:line="240" w:lineRule="auto"/>
      </w:pPr>
      <w:r>
        <w:t xml:space="preserve">Able: </w:t>
      </w:r>
      <w:hyperlink r:id="rId18" w:history="1">
        <w:r w:rsidRPr="00C439D6">
          <w:rPr>
            <w:rStyle w:val="Hyperlink"/>
          </w:rPr>
          <w:t>https://towardsdatascience.com/prototyping-a-recommender-system-</w:t>
        </w:r>
      </w:hyperlink>
    </w:p>
    <w:p w:rsidR="00492CCB" w:rsidRDefault="00F57B98" w:rsidP="00A568CC">
      <w:pPr>
        <w:spacing w:line="240" w:lineRule="auto"/>
      </w:pPr>
      <w:r>
        <w:t>Step-by-step-part-1-knn-item-based-collaborative-filtering-637969614ea</w:t>
      </w:r>
    </w:p>
    <w:p w:rsidR="003326B8" w:rsidRPr="00492CCB" w:rsidRDefault="003326B8" w:rsidP="00A568CC">
      <w:pPr>
        <w:spacing w:line="240" w:lineRule="auto"/>
      </w:pPr>
    </w:p>
    <w:p w:rsidR="00A72359" w:rsidRDefault="005D56D8" w:rsidP="00C27EA0">
      <w:pPr>
        <w:jc w:val="both"/>
      </w:pPr>
      <w:r>
        <w:t>4.</w:t>
      </w:r>
      <w:r w:rsidR="00A72359">
        <w:t xml:space="preserve"> R. Jain, “Rohit9314/movie-recommendation-system,”</w:t>
      </w:r>
    </w:p>
    <w:p w:rsidR="00A72359" w:rsidRDefault="00A72359" w:rsidP="00C27EA0">
      <w:pPr>
        <w:jc w:val="both"/>
      </w:pPr>
      <w:r>
        <w:t xml:space="preserve">Original-date: 2018-06-23T09:10:20Z. </w:t>
      </w:r>
      <w:proofErr w:type="gramStart"/>
      <w:r>
        <w:t>[Online].</w:t>
      </w:r>
      <w:proofErr w:type="gramEnd"/>
      <w:r>
        <w:t xml:space="preserve"> Available:</w:t>
      </w:r>
    </w:p>
    <w:p w:rsidR="002D2F38" w:rsidRDefault="00845BE2" w:rsidP="00C27EA0">
      <w:pPr>
        <w:jc w:val="both"/>
        <w:rPr>
          <w:rStyle w:val="Hyperlink"/>
        </w:rPr>
      </w:pPr>
      <w:hyperlink r:id="rId19" w:history="1">
        <w:r w:rsidR="002D2F38" w:rsidRPr="00C439D6">
          <w:rPr>
            <w:rStyle w:val="Hyperlink"/>
          </w:rPr>
          <w:t>https://github.com/Rohit9314/Movie-Recommendation-System</w:t>
        </w:r>
      </w:hyperlink>
    </w:p>
    <w:p w:rsidR="00C27FAE" w:rsidRPr="005A227A" w:rsidRDefault="00C27FAE" w:rsidP="00C27EA0">
      <w:pPr>
        <w:jc w:val="both"/>
      </w:pPr>
    </w:p>
    <w:p w:rsidR="00EB03B6" w:rsidRDefault="00EB03B6" w:rsidP="00C27EA0">
      <w:pPr>
        <w:jc w:val="both"/>
      </w:pPr>
      <w:r>
        <w:t xml:space="preserve">5. </w:t>
      </w:r>
      <w:proofErr w:type="spellStart"/>
      <w:r>
        <w:t>Okkalioglu</w:t>
      </w:r>
      <w:proofErr w:type="spellEnd"/>
      <w:r>
        <w:t xml:space="preserve">, M., </w:t>
      </w:r>
      <w:proofErr w:type="spellStart"/>
      <w:r>
        <w:t>Koc</w:t>
      </w:r>
      <w:proofErr w:type="spellEnd"/>
      <w:r>
        <w:t xml:space="preserve">, M., </w:t>
      </w:r>
      <w:proofErr w:type="spellStart"/>
      <w:r>
        <w:t>Polat</w:t>
      </w:r>
      <w:proofErr w:type="spellEnd"/>
      <w:r>
        <w:t>, H.: On the discovery of</w:t>
      </w:r>
    </w:p>
    <w:p w:rsidR="00EB03B6" w:rsidRDefault="00555F64" w:rsidP="00C27EA0">
      <w:pPr>
        <w:jc w:val="both"/>
      </w:pPr>
      <w:proofErr w:type="gramStart"/>
      <w:r>
        <w:t>fa</w:t>
      </w:r>
      <w:r w:rsidR="00EB03B6">
        <w:t>ke</w:t>
      </w:r>
      <w:proofErr w:type="gramEnd"/>
      <w:r w:rsidR="00EB03B6">
        <w:t xml:space="preserve"> binary ratings. In: Proceedings of the 30</w:t>
      </w:r>
      <w:r w:rsidR="00EB03B6" w:rsidRPr="00EB03B6">
        <w:rPr>
          <w:vertAlign w:val="superscript"/>
        </w:rPr>
        <w:t>th</w:t>
      </w:r>
      <w:r w:rsidR="00EB03B6">
        <w:t xml:space="preserve"> Annual</w:t>
      </w:r>
    </w:p>
    <w:p w:rsidR="00EB03B6" w:rsidRDefault="00EB03B6" w:rsidP="00C27EA0">
      <w:pPr>
        <w:jc w:val="both"/>
      </w:pPr>
      <w:r>
        <w:t>ACM Symposium on Applied Computing, SAC 2015,</w:t>
      </w:r>
    </w:p>
    <w:p w:rsidR="00472254" w:rsidRDefault="00472254" w:rsidP="00C27EA0">
      <w:pPr>
        <w:jc w:val="both"/>
      </w:pPr>
      <w:r>
        <w:t>pp. 901–907. ACM, USA</w:t>
      </w:r>
    </w:p>
    <w:p w:rsidR="00472254" w:rsidRDefault="00472254" w:rsidP="00C27EA0">
      <w:pPr>
        <w:jc w:val="both"/>
      </w:pPr>
    </w:p>
    <w:p w:rsidR="00931301" w:rsidRDefault="00931301" w:rsidP="00C27EA0">
      <w:pPr>
        <w:jc w:val="both"/>
      </w:pPr>
      <w:r>
        <w:t xml:space="preserve">6. </w:t>
      </w:r>
      <w:proofErr w:type="spellStart"/>
      <w:r>
        <w:t>Kaleli</w:t>
      </w:r>
      <w:proofErr w:type="spellEnd"/>
      <w:r>
        <w:t xml:space="preserve">, C., </w:t>
      </w:r>
      <w:proofErr w:type="spellStart"/>
      <w:r>
        <w:t>Polat</w:t>
      </w:r>
      <w:proofErr w:type="spellEnd"/>
      <w:r>
        <w:t xml:space="preserve">, H.: Privacy–preserving naïve </w:t>
      </w:r>
      <w:r w:rsidR="00C144EC">
        <w:t>Bayesian</w:t>
      </w:r>
    </w:p>
    <w:p w:rsidR="00931301" w:rsidRDefault="00931301" w:rsidP="00C27EA0">
      <w:pPr>
        <w:jc w:val="both"/>
      </w:pPr>
      <w:r>
        <w:t>Classifier based recommendations on distributed data.</w:t>
      </w:r>
    </w:p>
    <w:p w:rsidR="00931301" w:rsidRDefault="00931301" w:rsidP="00C27EA0">
      <w:pPr>
        <w:jc w:val="both"/>
      </w:pPr>
      <w:proofErr w:type="gramStart"/>
      <w:r>
        <w:t>Comput.Intell.31(</w:t>
      </w:r>
      <w:proofErr w:type="gramEnd"/>
      <w:r>
        <w:t>1)</w:t>
      </w:r>
      <w:r w:rsidR="00353AA7">
        <w:t>.</w:t>
      </w:r>
      <w:r>
        <w:t xml:space="preserve">47–68(2015). </w:t>
      </w:r>
      <w:hyperlink r:id="rId20" w:history="1">
        <w:r w:rsidRPr="00C439D6">
          <w:rPr>
            <w:rStyle w:val="Hyperlink"/>
          </w:rPr>
          <w:t>http://dx.org/10.1111/coin.12012MathSciNet</w:t>
        </w:r>
      </w:hyperlink>
    </w:p>
    <w:p w:rsidR="006E0B6A" w:rsidRDefault="006E0B6A" w:rsidP="00C27EA0">
      <w:pPr>
        <w:jc w:val="both"/>
      </w:pPr>
      <w:proofErr w:type="spellStart"/>
      <w:r>
        <w:t>CrossRefGoogle</w:t>
      </w:r>
      <w:proofErr w:type="spellEnd"/>
      <w:r>
        <w:t xml:space="preserve"> Scholar</w:t>
      </w:r>
    </w:p>
    <w:p w:rsidR="00C27FAE" w:rsidRDefault="00C27FAE" w:rsidP="00C27EA0">
      <w:pPr>
        <w:jc w:val="both"/>
      </w:pPr>
    </w:p>
    <w:p w:rsidR="006E0B6A" w:rsidRDefault="00472254" w:rsidP="00C27EA0">
      <w:pPr>
        <w:jc w:val="both"/>
      </w:pPr>
      <w:r>
        <w:t xml:space="preserve">7. </w:t>
      </w:r>
      <w:proofErr w:type="spellStart"/>
      <w:r>
        <w:t>Polat</w:t>
      </w:r>
      <w:proofErr w:type="spellEnd"/>
      <w:r w:rsidR="006E0B6A">
        <w:t xml:space="preserve">, H., Du, W.: Privacy-preserving top-n </w:t>
      </w:r>
    </w:p>
    <w:p w:rsidR="006E0B6A" w:rsidRDefault="006E0B6A" w:rsidP="00C27EA0">
      <w:pPr>
        <w:jc w:val="both"/>
      </w:pPr>
      <w:proofErr w:type="gramStart"/>
      <w:r>
        <w:t>Recommendation on distributed data.</w:t>
      </w:r>
      <w:proofErr w:type="gramEnd"/>
      <w:r>
        <w:t xml:space="preserve"> J. Am. Soc. Inf. Sci. </w:t>
      </w:r>
    </w:p>
    <w:p w:rsidR="006E0B6A" w:rsidRDefault="006E0B6A" w:rsidP="00C27EA0">
      <w:pPr>
        <w:jc w:val="both"/>
      </w:pPr>
      <w:r>
        <w:t xml:space="preserve">Technol. 59(7), 1093–1108 </w:t>
      </w:r>
    </w:p>
    <w:p w:rsidR="006E0B6A" w:rsidRDefault="006E0B6A" w:rsidP="00C27EA0">
      <w:pPr>
        <w:jc w:val="both"/>
      </w:pPr>
      <w:r>
        <w:t xml:space="preserve">(2008). </w:t>
      </w:r>
      <w:hyperlink r:id="rId21" w:history="1">
        <w:r w:rsidRPr="00F91E73">
          <w:rPr>
            <w:rStyle w:val="Hyperlink"/>
          </w:rPr>
          <w:t>http://dx.org/10.1002/asi.20831CrossRefGoogle</w:t>
        </w:r>
      </w:hyperlink>
      <w:r>
        <w:t xml:space="preserve"> </w:t>
      </w:r>
    </w:p>
    <w:p w:rsidR="006E0B6A" w:rsidRPr="005A227A" w:rsidRDefault="006E0B6A" w:rsidP="00C27EA0">
      <w:pPr>
        <w:jc w:val="both"/>
      </w:pPr>
      <w:r>
        <w:t>Scholar</w:t>
      </w:r>
    </w:p>
    <w:p w:rsidR="005A227A" w:rsidRPr="005A227A" w:rsidRDefault="005A227A" w:rsidP="00C27EA0">
      <w:pPr>
        <w:jc w:val="both"/>
      </w:pPr>
    </w:p>
    <w:sectPr w:rsidR="005A227A" w:rsidRPr="005A227A" w:rsidSect="00845BE2">
      <w:footerReference w:type="default" r:id="rId22"/>
      <w:pgSz w:w="12240" w:h="15840"/>
      <w:pgMar w:top="1267" w:right="1339" w:bottom="1339" w:left="1339"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6A3" w:rsidRDefault="003046A3">
      <w:pPr>
        <w:spacing w:after="0" w:line="240" w:lineRule="auto"/>
      </w:pPr>
      <w:r>
        <w:separator/>
      </w:r>
    </w:p>
    <w:p w:rsidR="003046A3" w:rsidRDefault="003046A3"/>
    <w:p w:rsidR="003046A3" w:rsidRDefault="003046A3"/>
  </w:endnote>
  <w:endnote w:type="continuationSeparator" w:id="0">
    <w:p w:rsidR="003046A3" w:rsidRDefault="003046A3">
      <w:pPr>
        <w:spacing w:after="0" w:line="240" w:lineRule="auto"/>
      </w:pPr>
      <w:r>
        <w:continuationSeparator/>
      </w:r>
    </w:p>
    <w:p w:rsidR="003046A3" w:rsidRDefault="003046A3"/>
    <w:p w:rsidR="003046A3" w:rsidRDefault="003046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635894"/>
      <w:docPartObj>
        <w:docPartGallery w:val="Page Numbers (Bottom of Page)"/>
        <w:docPartUnique/>
      </w:docPartObj>
    </w:sdtPr>
    <w:sdtEndPr>
      <w:rPr>
        <w:noProof/>
      </w:rPr>
    </w:sdtEndPr>
    <w:sdtContent>
      <w:p w:rsidR="00F5021C" w:rsidRDefault="00845BE2">
        <w:pPr>
          <w:pStyle w:val="Footer"/>
        </w:pPr>
        <w:r>
          <w:fldChar w:fldCharType="begin"/>
        </w:r>
        <w:r w:rsidR="005C6B98">
          <w:instrText xml:space="preserve"> PAGE   \* MERGEFORMAT </w:instrText>
        </w:r>
        <w:r>
          <w:fldChar w:fldCharType="separate"/>
        </w:r>
        <w:r w:rsidR="005C6B98">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6A3" w:rsidRDefault="003046A3">
      <w:pPr>
        <w:spacing w:after="0" w:line="240" w:lineRule="auto"/>
      </w:pPr>
      <w:r>
        <w:separator/>
      </w:r>
    </w:p>
    <w:p w:rsidR="003046A3" w:rsidRDefault="003046A3"/>
    <w:p w:rsidR="003046A3" w:rsidRDefault="003046A3"/>
  </w:footnote>
  <w:footnote w:type="continuationSeparator" w:id="0">
    <w:p w:rsidR="003046A3" w:rsidRDefault="003046A3">
      <w:pPr>
        <w:spacing w:after="0" w:line="240" w:lineRule="auto"/>
      </w:pPr>
      <w:r>
        <w:continuationSeparator/>
      </w:r>
    </w:p>
    <w:p w:rsidR="003046A3" w:rsidRDefault="003046A3"/>
    <w:p w:rsidR="003046A3" w:rsidRDefault="003046A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02B6311B"/>
    <w:multiLevelType w:val="hybridMultilevel"/>
    <w:tmpl w:val="5074F0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235B26"/>
    <w:multiLevelType w:val="hybridMultilevel"/>
    <w:tmpl w:val="9FA05D4E"/>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0F7F4094"/>
    <w:multiLevelType w:val="hybridMultilevel"/>
    <w:tmpl w:val="3C1C6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062EF5"/>
    <w:multiLevelType w:val="hybridMultilevel"/>
    <w:tmpl w:val="54BA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8B7E17"/>
    <w:multiLevelType w:val="hybridMultilevel"/>
    <w:tmpl w:val="2B805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DF7752"/>
    <w:multiLevelType w:val="hybridMultilevel"/>
    <w:tmpl w:val="A09C1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A672D"/>
    <w:multiLevelType w:val="hybridMultilevel"/>
    <w:tmpl w:val="FE1C3B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9A564D"/>
    <w:multiLevelType w:val="hybridMultilevel"/>
    <w:tmpl w:val="256ADF70"/>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070A9B"/>
    <w:multiLevelType w:val="hybridMultilevel"/>
    <w:tmpl w:val="153CE7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0D0187"/>
    <w:multiLevelType w:val="hybridMultilevel"/>
    <w:tmpl w:val="70504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C21A0F"/>
    <w:multiLevelType w:val="hybridMultilevel"/>
    <w:tmpl w:val="DD1C2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4"/>
  </w:num>
  <w:num w:numId="4">
    <w:abstractNumId w:val="21"/>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5"/>
  </w:num>
  <w:num w:numId="17">
    <w:abstractNumId w:val="23"/>
  </w:num>
  <w:num w:numId="18">
    <w:abstractNumId w:val="26"/>
  </w:num>
  <w:num w:numId="19">
    <w:abstractNumId w:val="16"/>
  </w:num>
  <w:num w:numId="20">
    <w:abstractNumId w:val="19"/>
  </w:num>
  <w:num w:numId="21">
    <w:abstractNumId w:val="12"/>
  </w:num>
  <w:num w:numId="22">
    <w:abstractNumId w:val="14"/>
  </w:num>
  <w:num w:numId="23">
    <w:abstractNumId w:val="10"/>
  </w:num>
  <w:num w:numId="24">
    <w:abstractNumId w:val="13"/>
  </w:num>
  <w:num w:numId="25">
    <w:abstractNumId w:val="18"/>
  </w:num>
  <w:num w:numId="26">
    <w:abstractNumId w:val="17"/>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attachedTemplate r:id="rId1"/>
  <w:defaultTabStop w:val="720"/>
  <w:characterSpacingControl w:val="doNotCompress"/>
  <w:hdrShapeDefaults>
    <o:shapedefaults v:ext="edit" spidmax="4098"/>
  </w:hdrShapeDefaults>
  <w:footnotePr>
    <w:footnote w:id="-1"/>
    <w:footnote w:id="0"/>
  </w:footnotePr>
  <w:endnotePr>
    <w:endnote w:id="-1"/>
    <w:endnote w:id="0"/>
  </w:endnotePr>
  <w:compat/>
  <w:rsids>
    <w:rsidRoot w:val="00EF30BF"/>
    <w:rsid w:val="00010CCA"/>
    <w:rsid w:val="000233D1"/>
    <w:rsid w:val="00030C71"/>
    <w:rsid w:val="000569C2"/>
    <w:rsid w:val="00057957"/>
    <w:rsid w:val="000621A6"/>
    <w:rsid w:val="000665DD"/>
    <w:rsid w:val="0007045E"/>
    <w:rsid w:val="0007196E"/>
    <w:rsid w:val="00071A7A"/>
    <w:rsid w:val="00076ABE"/>
    <w:rsid w:val="00081F95"/>
    <w:rsid w:val="00082DAF"/>
    <w:rsid w:val="00082F02"/>
    <w:rsid w:val="00090ABB"/>
    <w:rsid w:val="00096527"/>
    <w:rsid w:val="000A434E"/>
    <w:rsid w:val="000A5B06"/>
    <w:rsid w:val="000B7783"/>
    <w:rsid w:val="000C07C6"/>
    <w:rsid w:val="000C7B08"/>
    <w:rsid w:val="000D11F7"/>
    <w:rsid w:val="000D32ED"/>
    <w:rsid w:val="000D69EC"/>
    <w:rsid w:val="000E0C0F"/>
    <w:rsid w:val="000E3BAD"/>
    <w:rsid w:val="000E6FFA"/>
    <w:rsid w:val="000E7EEE"/>
    <w:rsid w:val="000F29FB"/>
    <w:rsid w:val="00121A51"/>
    <w:rsid w:val="00121EF0"/>
    <w:rsid w:val="00130675"/>
    <w:rsid w:val="001409C4"/>
    <w:rsid w:val="00150D3F"/>
    <w:rsid w:val="001711F8"/>
    <w:rsid w:val="00171E50"/>
    <w:rsid w:val="0018028E"/>
    <w:rsid w:val="001847BF"/>
    <w:rsid w:val="0019223B"/>
    <w:rsid w:val="00194269"/>
    <w:rsid w:val="001A6A95"/>
    <w:rsid w:val="001A7EBF"/>
    <w:rsid w:val="001B218B"/>
    <w:rsid w:val="001B4FBD"/>
    <w:rsid w:val="001B6E1E"/>
    <w:rsid w:val="001C4193"/>
    <w:rsid w:val="001C7310"/>
    <w:rsid w:val="001F1D37"/>
    <w:rsid w:val="001F5472"/>
    <w:rsid w:val="00216E8D"/>
    <w:rsid w:val="002362E5"/>
    <w:rsid w:val="00240D33"/>
    <w:rsid w:val="00240FDE"/>
    <w:rsid w:val="00250EDE"/>
    <w:rsid w:val="002613C1"/>
    <w:rsid w:val="0027148D"/>
    <w:rsid w:val="002821B5"/>
    <w:rsid w:val="00284CD0"/>
    <w:rsid w:val="002A3C38"/>
    <w:rsid w:val="002B0F1E"/>
    <w:rsid w:val="002B3BA8"/>
    <w:rsid w:val="002B4FBF"/>
    <w:rsid w:val="002D2F38"/>
    <w:rsid w:val="002E2983"/>
    <w:rsid w:val="002F6C9F"/>
    <w:rsid w:val="00302167"/>
    <w:rsid w:val="003046A3"/>
    <w:rsid w:val="0031720F"/>
    <w:rsid w:val="0032365D"/>
    <w:rsid w:val="003326B8"/>
    <w:rsid w:val="00342072"/>
    <w:rsid w:val="00342140"/>
    <w:rsid w:val="00344CCC"/>
    <w:rsid w:val="00351865"/>
    <w:rsid w:val="00353AA7"/>
    <w:rsid w:val="003617A2"/>
    <w:rsid w:val="00363E03"/>
    <w:rsid w:val="003663AF"/>
    <w:rsid w:val="003728A3"/>
    <w:rsid w:val="00396806"/>
    <w:rsid w:val="003A4428"/>
    <w:rsid w:val="003B1C06"/>
    <w:rsid w:val="003B3BFC"/>
    <w:rsid w:val="003C2948"/>
    <w:rsid w:val="003C362C"/>
    <w:rsid w:val="003C641C"/>
    <w:rsid w:val="003D75B8"/>
    <w:rsid w:val="003E5E80"/>
    <w:rsid w:val="003F1901"/>
    <w:rsid w:val="003F3993"/>
    <w:rsid w:val="003F4EF9"/>
    <w:rsid w:val="004039AC"/>
    <w:rsid w:val="00412DCC"/>
    <w:rsid w:val="00433CE1"/>
    <w:rsid w:val="004409E8"/>
    <w:rsid w:val="00444A9F"/>
    <w:rsid w:val="00447549"/>
    <w:rsid w:val="00457826"/>
    <w:rsid w:val="00461012"/>
    <w:rsid w:val="00472254"/>
    <w:rsid w:val="004912A9"/>
    <w:rsid w:val="00492090"/>
    <w:rsid w:val="00492CCB"/>
    <w:rsid w:val="004B3275"/>
    <w:rsid w:val="004C6A95"/>
    <w:rsid w:val="004E7CE8"/>
    <w:rsid w:val="004F03C3"/>
    <w:rsid w:val="0051759A"/>
    <w:rsid w:val="00522919"/>
    <w:rsid w:val="00541026"/>
    <w:rsid w:val="00554552"/>
    <w:rsid w:val="00555F64"/>
    <w:rsid w:val="005756EF"/>
    <w:rsid w:val="00581981"/>
    <w:rsid w:val="00582613"/>
    <w:rsid w:val="00582C63"/>
    <w:rsid w:val="0059099E"/>
    <w:rsid w:val="00590BF4"/>
    <w:rsid w:val="00591B71"/>
    <w:rsid w:val="005933CB"/>
    <w:rsid w:val="005933F6"/>
    <w:rsid w:val="005A106F"/>
    <w:rsid w:val="005A227A"/>
    <w:rsid w:val="005A39DF"/>
    <w:rsid w:val="005B203E"/>
    <w:rsid w:val="005C6B98"/>
    <w:rsid w:val="005D56D8"/>
    <w:rsid w:val="005D7972"/>
    <w:rsid w:val="005E1735"/>
    <w:rsid w:val="005E3956"/>
    <w:rsid w:val="005F7F03"/>
    <w:rsid w:val="00600A59"/>
    <w:rsid w:val="00607319"/>
    <w:rsid w:val="00611202"/>
    <w:rsid w:val="00641ABC"/>
    <w:rsid w:val="00643A3B"/>
    <w:rsid w:val="00643FF0"/>
    <w:rsid w:val="00646840"/>
    <w:rsid w:val="006471A3"/>
    <w:rsid w:val="0064771F"/>
    <w:rsid w:val="00651A5C"/>
    <w:rsid w:val="00653149"/>
    <w:rsid w:val="00661052"/>
    <w:rsid w:val="00674CC3"/>
    <w:rsid w:val="006846CE"/>
    <w:rsid w:val="00692114"/>
    <w:rsid w:val="0069753A"/>
    <w:rsid w:val="0069763F"/>
    <w:rsid w:val="006B2E26"/>
    <w:rsid w:val="006C068D"/>
    <w:rsid w:val="006C0D31"/>
    <w:rsid w:val="006C6D31"/>
    <w:rsid w:val="006E0B6A"/>
    <w:rsid w:val="006E2D00"/>
    <w:rsid w:val="006E572F"/>
    <w:rsid w:val="00701F15"/>
    <w:rsid w:val="00721481"/>
    <w:rsid w:val="007368F3"/>
    <w:rsid w:val="00737436"/>
    <w:rsid w:val="00743F0A"/>
    <w:rsid w:val="00747F28"/>
    <w:rsid w:val="00757147"/>
    <w:rsid w:val="00774207"/>
    <w:rsid w:val="0077604D"/>
    <w:rsid w:val="00777D03"/>
    <w:rsid w:val="0078677D"/>
    <w:rsid w:val="00787766"/>
    <w:rsid w:val="0079398A"/>
    <w:rsid w:val="007A4D61"/>
    <w:rsid w:val="007B18D7"/>
    <w:rsid w:val="007B74D6"/>
    <w:rsid w:val="007B7A47"/>
    <w:rsid w:val="007C7A60"/>
    <w:rsid w:val="007D2C95"/>
    <w:rsid w:val="007D2EFD"/>
    <w:rsid w:val="007D3EB2"/>
    <w:rsid w:val="007F38C4"/>
    <w:rsid w:val="008044DC"/>
    <w:rsid w:val="008136EE"/>
    <w:rsid w:val="008171D4"/>
    <w:rsid w:val="00821D4F"/>
    <w:rsid w:val="008247E8"/>
    <w:rsid w:val="008249AF"/>
    <w:rsid w:val="00824A75"/>
    <w:rsid w:val="008310E4"/>
    <w:rsid w:val="0083252B"/>
    <w:rsid w:val="00833775"/>
    <w:rsid w:val="00835300"/>
    <w:rsid w:val="00840DCB"/>
    <w:rsid w:val="00840FA8"/>
    <w:rsid w:val="00844D36"/>
    <w:rsid w:val="00845BE2"/>
    <w:rsid w:val="00865D6D"/>
    <w:rsid w:val="00877135"/>
    <w:rsid w:val="00883966"/>
    <w:rsid w:val="0088398E"/>
    <w:rsid w:val="008941AA"/>
    <w:rsid w:val="00895258"/>
    <w:rsid w:val="0089685E"/>
    <w:rsid w:val="008A6070"/>
    <w:rsid w:val="008B5C92"/>
    <w:rsid w:val="008B70CD"/>
    <w:rsid w:val="008C68F4"/>
    <w:rsid w:val="008C6BA8"/>
    <w:rsid w:val="008D28EF"/>
    <w:rsid w:val="008D34CB"/>
    <w:rsid w:val="008E796F"/>
    <w:rsid w:val="008F4BA0"/>
    <w:rsid w:val="0090001C"/>
    <w:rsid w:val="009037DA"/>
    <w:rsid w:val="00910605"/>
    <w:rsid w:val="00912ABA"/>
    <w:rsid w:val="00914C2D"/>
    <w:rsid w:val="00923005"/>
    <w:rsid w:val="00931301"/>
    <w:rsid w:val="009355FA"/>
    <w:rsid w:val="0094051D"/>
    <w:rsid w:val="0095421E"/>
    <w:rsid w:val="009551AD"/>
    <w:rsid w:val="009709F5"/>
    <w:rsid w:val="009A559C"/>
    <w:rsid w:val="009A569F"/>
    <w:rsid w:val="009B0DAE"/>
    <w:rsid w:val="009B5E05"/>
    <w:rsid w:val="009C25F4"/>
    <w:rsid w:val="009E3CE7"/>
    <w:rsid w:val="009F712E"/>
    <w:rsid w:val="009F73E0"/>
    <w:rsid w:val="00A05139"/>
    <w:rsid w:val="00A07094"/>
    <w:rsid w:val="00A07A0B"/>
    <w:rsid w:val="00A111A2"/>
    <w:rsid w:val="00A302EF"/>
    <w:rsid w:val="00A52D26"/>
    <w:rsid w:val="00A568CC"/>
    <w:rsid w:val="00A6329D"/>
    <w:rsid w:val="00A656C7"/>
    <w:rsid w:val="00A72359"/>
    <w:rsid w:val="00A85FEE"/>
    <w:rsid w:val="00A873D7"/>
    <w:rsid w:val="00A9438A"/>
    <w:rsid w:val="00AA33AF"/>
    <w:rsid w:val="00AB0CBE"/>
    <w:rsid w:val="00AB3629"/>
    <w:rsid w:val="00AD0658"/>
    <w:rsid w:val="00AD0E7D"/>
    <w:rsid w:val="00AE1D2F"/>
    <w:rsid w:val="00AE4043"/>
    <w:rsid w:val="00AF3B77"/>
    <w:rsid w:val="00B00FB3"/>
    <w:rsid w:val="00B1472C"/>
    <w:rsid w:val="00B316D2"/>
    <w:rsid w:val="00B350F7"/>
    <w:rsid w:val="00B351A3"/>
    <w:rsid w:val="00B4396A"/>
    <w:rsid w:val="00B53115"/>
    <w:rsid w:val="00B627F6"/>
    <w:rsid w:val="00B63C59"/>
    <w:rsid w:val="00B70704"/>
    <w:rsid w:val="00B70EA5"/>
    <w:rsid w:val="00B74763"/>
    <w:rsid w:val="00B74A57"/>
    <w:rsid w:val="00B75120"/>
    <w:rsid w:val="00B77674"/>
    <w:rsid w:val="00B924BC"/>
    <w:rsid w:val="00B92B4B"/>
    <w:rsid w:val="00B94FA4"/>
    <w:rsid w:val="00BC2484"/>
    <w:rsid w:val="00BC52F4"/>
    <w:rsid w:val="00BC55A3"/>
    <w:rsid w:val="00BD0CCD"/>
    <w:rsid w:val="00BD1E29"/>
    <w:rsid w:val="00BE5DD5"/>
    <w:rsid w:val="00C05AD4"/>
    <w:rsid w:val="00C067E1"/>
    <w:rsid w:val="00C144EC"/>
    <w:rsid w:val="00C2499E"/>
    <w:rsid w:val="00C26128"/>
    <w:rsid w:val="00C27EA0"/>
    <w:rsid w:val="00C27FAE"/>
    <w:rsid w:val="00C34229"/>
    <w:rsid w:val="00C37B1A"/>
    <w:rsid w:val="00C433AF"/>
    <w:rsid w:val="00C50442"/>
    <w:rsid w:val="00C646A1"/>
    <w:rsid w:val="00C66261"/>
    <w:rsid w:val="00C66D07"/>
    <w:rsid w:val="00C70473"/>
    <w:rsid w:val="00C71C47"/>
    <w:rsid w:val="00C85E69"/>
    <w:rsid w:val="00C85F21"/>
    <w:rsid w:val="00C97C95"/>
    <w:rsid w:val="00CB02CC"/>
    <w:rsid w:val="00CB0EC5"/>
    <w:rsid w:val="00CB1FBB"/>
    <w:rsid w:val="00CB5F1C"/>
    <w:rsid w:val="00CD235D"/>
    <w:rsid w:val="00CD3C9F"/>
    <w:rsid w:val="00CD6219"/>
    <w:rsid w:val="00CD7328"/>
    <w:rsid w:val="00CE3F30"/>
    <w:rsid w:val="00CE4E1C"/>
    <w:rsid w:val="00CE67BF"/>
    <w:rsid w:val="00CE6AC3"/>
    <w:rsid w:val="00CF7147"/>
    <w:rsid w:val="00D12581"/>
    <w:rsid w:val="00D20389"/>
    <w:rsid w:val="00D22E3C"/>
    <w:rsid w:val="00D27374"/>
    <w:rsid w:val="00D27B38"/>
    <w:rsid w:val="00D3680A"/>
    <w:rsid w:val="00D40B55"/>
    <w:rsid w:val="00D42887"/>
    <w:rsid w:val="00D7654F"/>
    <w:rsid w:val="00D90B9C"/>
    <w:rsid w:val="00DB384F"/>
    <w:rsid w:val="00DB4352"/>
    <w:rsid w:val="00DC568D"/>
    <w:rsid w:val="00DC666A"/>
    <w:rsid w:val="00DD0D77"/>
    <w:rsid w:val="00DD4115"/>
    <w:rsid w:val="00DE41B7"/>
    <w:rsid w:val="00E023D4"/>
    <w:rsid w:val="00E25C05"/>
    <w:rsid w:val="00E25CF5"/>
    <w:rsid w:val="00E26A7D"/>
    <w:rsid w:val="00E27223"/>
    <w:rsid w:val="00E3400A"/>
    <w:rsid w:val="00E343D7"/>
    <w:rsid w:val="00E41105"/>
    <w:rsid w:val="00E418C2"/>
    <w:rsid w:val="00E44683"/>
    <w:rsid w:val="00E448AD"/>
    <w:rsid w:val="00E777D9"/>
    <w:rsid w:val="00E80BE2"/>
    <w:rsid w:val="00E87DA1"/>
    <w:rsid w:val="00EB03B6"/>
    <w:rsid w:val="00EB16B6"/>
    <w:rsid w:val="00EF1407"/>
    <w:rsid w:val="00EF215B"/>
    <w:rsid w:val="00EF30BF"/>
    <w:rsid w:val="00F00EC4"/>
    <w:rsid w:val="00F01319"/>
    <w:rsid w:val="00F04E92"/>
    <w:rsid w:val="00F131A8"/>
    <w:rsid w:val="00F17DD2"/>
    <w:rsid w:val="00F261AB"/>
    <w:rsid w:val="00F35C2C"/>
    <w:rsid w:val="00F5021C"/>
    <w:rsid w:val="00F56392"/>
    <w:rsid w:val="00F57B98"/>
    <w:rsid w:val="00F6356F"/>
    <w:rsid w:val="00F63AF0"/>
    <w:rsid w:val="00F66842"/>
    <w:rsid w:val="00F73381"/>
    <w:rsid w:val="00F8637C"/>
    <w:rsid w:val="00F87077"/>
    <w:rsid w:val="00FA22DC"/>
    <w:rsid w:val="00FA3842"/>
    <w:rsid w:val="00FA3B78"/>
    <w:rsid w:val="00FC1C4D"/>
    <w:rsid w:val="00FC684B"/>
    <w:rsid w:val="00FD464A"/>
    <w:rsid w:val="00FE25AA"/>
    <w:rsid w:val="00FF3C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qFormat="1"/>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45BE2"/>
  </w:style>
  <w:style w:type="paragraph" w:styleId="Heading1">
    <w:name w:val="heading 1"/>
    <w:basedOn w:val="Normal"/>
    <w:next w:val="Normal"/>
    <w:link w:val="Heading1Char"/>
    <w:uiPriority w:val="9"/>
    <w:qFormat/>
    <w:rsid w:val="00845BE2"/>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845BE2"/>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845BE2"/>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rsid w:val="00845BE2"/>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rsid w:val="00845BE2"/>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unhideWhenUsed/>
    <w:qFormat/>
    <w:rsid w:val="00845BE2"/>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rsid w:val="00845BE2"/>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rsid w:val="00845BE2"/>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rsid w:val="00845BE2"/>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845BE2"/>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sid w:val="00845BE2"/>
    <w:rPr>
      <w:rFonts w:eastAsiaTheme="minorEastAsia"/>
      <w:sz w:val="32"/>
    </w:rPr>
  </w:style>
  <w:style w:type="paragraph" w:styleId="Title">
    <w:name w:val="Title"/>
    <w:basedOn w:val="Normal"/>
    <w:link w:val="TitleChar"/>
    <w:uiPriority w:val="1"/>
    <w:qFormat/>
    <w:rsid w:val="00845BE2"/>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sid w:val="00845BE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845BE2"/>
    <w:rPr>
      <w:rFonts w:asciiTheme="majorHAnsi" w:eastAsiaTheme="majorEastAsia" w:hAnsiTheme="majorHAnsi" w:cstheme="majorBidi"/>
      <w:sz w:val="42"/>
      <w:szCs w:val="32"/>
    </w:rPr>
  </w:style>
  <w:style w:type="paragraph" w:styleId="ListNumber">
    <w:name w:val="List Number"/>
    <w:basedOn w:val="Normal"/>
    <w:uiPriority w:val="13"/>
    <w:qFormat/>
    <w:rsid w:val="00845BE2"/>
    <w:pPr>
      <w:numPr>
        <w:numId w:val="16"/>
      </w:numPr>
    </w:pPr>
  </w:style>
  <w:style w:type="paragraph" w:styleId="IntenseQuote">
    <w:name w:val="Intense Quote"/>
    <w:basedOn w:val="Normal"/>
    <w:next w:val="Normal"/>
    <w:link w:val="IntenseQuoteChar"/>
    <w:uiPriority w:val="30"/>
    <w:semiHidden/>
    <w:unhideWhenUsed/>
    <w:qFormat/>
    <w:rsid w:val="00845BE2"/>
    <w:pPr>
      <w:spacing w:before="240"/>
      <w:ind w:left="490" w:right="490"/>
      <w:contextualSpacing/>
    </w:pPr>
    <w:rPr>
      <w:i/>
      <w:iCs/>
      <w:sz w:val="30"/>
    </w:rPr>
  </w:style>
  <w:style w:type="paragraph" w:styleId="Quote">
    <w:name w:val="Quote"/>
    <w:basedOn w:val="Normal"/>
    <w:next w:val="Normal"/>
    <w:link w:val="QuoteChar"/>
    <w:uiPriority w:val="29"/>
    <w:qFormat/>
    <w:rsid w:val="00845BE2"/>
    <w:pPr>
      <w:spacing w:before="240"/>
      <w:ind w:left="490" w:right="490"/>
    </w:pPr>
    <w:rPr>
      <w:i/>
      <w:iCs/>
      <w:color w:val="404040" w:themeColor="text1" w:themeTint="BF"/>
    </w:rPr>
  </w:style>
  <w:style w:type="character" w:customStyle="1" w:styleId="QuoteChar">
    <w:name w:val="Quote Char"/>
    <w:basedOn w:val="DefaultParagraphFont"/>
    <w:link w:val="Quote"/>
    <w:uiPriority w:val="29"/>
    <w:rsid w:val="00845BE2"/>
    <w:rPr>
      <w:i/>
      <w:iCs/>
      <w:color w:val="404040" w:themeColor="text1" w:themeTint="BF"/>
    </w:rPr>
  </w:style>
  <w:style w:type="paragraph" w:styleId="ListBullet">
    <w:name w:val="List Bullet"/>
    <w:basedOn w:val="Normal"/>
    <w:uiPriority w:val="12"/>
    <w:qFormat/>
    <w:rsid w:val="00845BE2"/>
    <w:pPr>
      <w:numPr>
        <w:numId w:val="15"/>
      </w:numPr>
    </w:pPr>
  </w:style>
  <w:style w:type="table" w:styleId="TableGrid">
    <w:name w:val="Table Grid"/>
    <w:basedOn w:val="TableNormal"/>
    <w:uiPriority w:val="39"/>
    <w:rsid w:val="00845B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rsid w:val="00845BE2"/>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sid w:val="00845BE2"/>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rsid w:val="00845BE2"/>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sid w:val="00845BE2"/>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sid w:val="00845BE2"/>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sid w:val="00845BE2"/>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sid w:val="00845BE2"/>
    <w:rPr>
      <w:i/>
      <w:iCs/>
      <w:color w:val="000000" w:themeColor="text1"/>
    </w:rPr>
  </w:style>
  <w:style w:type="character" w:styleId="Emphasis">
    <w:name w:val="Emphasis"/>
    <w:basedOn w:val="DefaultParagraphFont"/>
    <w:uiPriority w:val="20"/>
    <w:semiHidden/>
    <w:unhideWhenUsed/>
    <w:qFormat/>
    <w:rsid w:val="00845BE2"/>
    <w:rPr>
      <w:b/>
      <w:i/>
      <w:iCs/>
    </w:rPr>
  </w:style>
  <w:style w:type="character" w:styleId="IntenseEmphasis">
    <w:name w:val="Intense Emphasis"/>
    <w:basedOn w:val="DefaultParagraphFont"/>
    <w:uiPriority w:val="21"/>
    <w:semiHidden/>
    <w:unhideWhenUsed/>
    <w:qFormat/>
    <w:rsid w:val="00845BE2"/>
    <w:rPr>
      <w:b/>
      <w:iCs/>
      <w:caps/>
      <w:smallCaps w:val="0"/>
      <w:color w:val="000000" w:themeColor="text1"/>
    </w:rPr>
  </w:style>
  <w:style w:type="character" w:styleId="SubtleReference">
    <w:name w:val="Subtle Reference"/>
    <w:basedOn w:val="DefaultParagraphFont"/>
    <w:uiPriority w:val="31"/>
    <w:semiHidden/>
    <w:unhideWhenUsed/>
    <w:qFormat/>
    <w:rsid w:val="00845BE2"/>
    <w:rPr>
      <w:caps/>
      <w:smallCaps w:val="0"/>
      <w:color w:val="000000" w:themeColor="text1"/>
    </w:rPr>
  </w:style>
  <w:style w:type="character" w:styleId="IntenseReference">
    <w:name w:val="Intense Reference"/>
    <w:basedOn w:val="DefaultParagraphFont"/>
    <w:uiPriority w:val="32"/>
    <w:semiHidden/>
    <w:unhideWhenUsed/>
    <w:qFormat/>
    <w:rsid w:val="00845BE2"/>
    <w:rPr>
      <w:b/>
      <w:bCs/>
      <w:i/>
      <w:caps/>
      <w:smallCaps w:val="0"/>
      <w:color w:val="000000" w:themeColor="text1"/>
      <w:spacing w:val="0"/>
    </w:rPr>
  </w:style>
  <w:style w:type="character" w:styleId="BookTitle">
    <w:name w:val="Book Title"/>
    <w:basedOn w:val="DefaultParagraphFont"/>
    <w:uiPriority w:val="33"/>
    <w:semiHidden/>
    <w:unhideWhenUsed/>
    <w:qFormat/>
    <w:rsid w:val="00845BE2"/>
    <w:rPr>
      <w:b w:val="0"/>
      <w:bCs/>
      <w:i w:val="0"/>
      <w:iCs/>
      <w:spacing w:val="0"/>
      <w:u w:val="single"/>
    </w:rPr>
  </w:style>
  <w:style w:type="paragraph" w:styleId="Caption">
    <w:name w:val="caption"/>
    <w:basedOn w:val="Normal"/>
    <w:next w:val="Normal"/>
    <w:uiPriority w:val="35"/>
    <w:semiHidden/>
    <w:unhideWhenUsed/>
    <w:qFormat/>
    <w:rsid w:val="00845BE2"/>
    <w:pPr>
      <w:spacing w:after="200" w:line="240" w:lineRule="auto"/>
    </w:pPr>
    <w:rPr>
      <w:i/>
      <w:iCs/>
      <w:sz w:val="20"/>
      <w:szCs w:val="18"/>
    </w:rPr>
  </w:style>
  <w:style w:type="character" w:styleId="PlaceholderText">
    <w:name w:val="Placeholder Text"/>
    <w:basedOn w:val="DefaultParagraphFont"/>
    <w:uiPriority w:val="99"/>
    <w:semiHidden/>
    <w:rsid w:val="00845BE2"/>
    <w:rPr>
      <w:color w:val="808080"/>
    </w:rPr>
  </w:style>
  <w:style w:type="paragraph" w:styleId="Footer">
    <w:name w:val="footer"/>
    <w:basedOn w:val="Normal"/>
    <w:link w:val="FooterChar"/>
    <w:uiPriority w:val="99"/>
    <w:unhideWhenUsed/>
    <w:qFormat/>
    <w:rsid w:val="00845BE2"/>
    <w:pPr>
      <w:spacing w:after="0" w:line="240" w:lineRule="auto"/>
    </w:pPr>
  </w:style>
  <w:style w:type="character" w:customStyle="1" w:styleId="FooterChar">
    <w:name w:val="Footer Char"/>
    <w:basedOn w:val="DefaultParagraphFont"/>
    <w:link w:val="Footer"/>
    <w:uiPriority w:val="99"/>
    <w:rsid w:val="00845BE2"/>
  </w:style>
  <w:style w:type="paragraph" w:styleId="TOCHeading">
    <w:name w:val="TOC Heading"/>
    <w:basedOn w:val="Heading1"/>
    <w:next w:val="Normal"/>
    <w:uiPriority w:val="39"/>
    <w:semiHidden/>
    <w:unhideWhenUsed/>
    <w:qFormat/>
    <w:rsid w:val="00845BE2"/>
    <w:pPr>
      <w:outlineLvl w:val="9"/>
    </w:pPr>
  </w:style>
  <w:style w:type="table" w:customStyle="1" w:styleId="ReportTable">
    <w:name w:val="Report Table"/>
    <w:basedOn w:val="TableNormal"/>
    <w:uiPriority w:val="99"/>
    <w:rsid w:val="00845BE2"/>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sid w:val="00845BE2"/>
    <w:rPr>
      <w:i/>
      <w:iCs/>
      <w:sz w:val="30"/>
    </w:rPr>
  </w:style>
  <w:style w:type="character" w:customStyle="1" w:styleId="Heading2Char">
    <w:name w:val="Heading 2 Char"/>
    <w:basedOn w:val="DefaultParagraphFont"/>
    <w:link w:val="Heading2"/>
    <w:uiPriority w:val="9"/>
    <w:rsid w:val="00845BE2"/>
    <w:rPr>
      <w:rFonts w:asciiTheme="majorHAnsi" w:eastAsiaTheme="majorEastAsia" w:hAnsiTheme="majorHAnsi" w:cstheme="majorBidi"/>
      <w:sz w:val="36"/>
      <w:szCs w:val="26"/>
    </w:rPr>
  </w:style>
  <w:style w:type="paragraph" w:styleId="Header">
    <w:name w:val="header"/>
    <w:basedOn w:val="Normal"/>
    <w:link w:val="HeaderChar"/>
    <w:uiPriority w:val="99"/>
    <w:qFormat/>
    <w:rsid w:val="00845BE2"/>
    <w:pPr>
      <w:spacing w:after="0" w:line="240" w:lineRule="auto"/>
    </w:pPr>
  </w:style>
  <w:style w:type="character" w:customStyle="1" w:styleId="Heading3Char">
    <w:name w:val="Heading 3 Char"/>
    <w:basedOn w:val="DefaultParagraphFont"/>
    <w:link w:val="Heading3"/>
    <w:uiPriority w:val="9"/>
    <w:rsid w:val="00845BE2"/>
    <w:rPr>
      <w:rFonts w:asciiTheme="majorHAnsi" w:eastAsiaTheme="majorEastAsia" w:hAnsiTheme="majorHAnsi" w:cstheme="majorBidi"/>
      <w:sz w:val="30"/>
    </w:rPr>
  </w:style>
  <w:style w:type="character" w:customStyle="1" w:styleId="HeaderChar">
    <w:name w:val="Header Char"/>
    <w:basedOn w:val="DefaultParagraphFont"/>
    <w:link w:val="Header"/>
    <w:uiPriority w:val="99"/>
    <w:rsid w:val="00845BE2"/>
  </w:style>
  <w:style w:type="character" w:customStyle="1" w:styleId="Heading4Char">
    <w:name w:val="Heading 4 Char"/>
    <w:basedOn w:val="DefaultParagraphFont"/>
    <w:link w:val="Heading4"/>
    <w:uiPriority w:val="9"/>
    <w:rsid w:val="00845BE2"/>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8D34CB"/>
    <w:pPr>
      <w:ind w:left="720"/>
      <w:contextualSpacing/>
    </w:pPr>
  </w:style>
  <w:style w:type="character" w:styleId="Hyperlink">
    <w:name w:val="Hyperlink"/>
    <w:basedOn w:val="DefaultParagraphFont"/>
    <w:uiPriority w:val="99"/>
    <w:unhideWhenUsed/>
    <w:rsid w:val="001847BF"/>
    <w:rPr>
      <w:color w:val="5E9EA1" w:themeColor="hyperlink"/>
      <w:u w:val="single"/>
    </w:rPr>
  </w:style>
  <w:style w:type="character" w:customStyle="1" w:styleId="UnresolvedMention">
    <w:name w:val="Unresolved Mention"/>
    <w:basedOn w:val="DefaultParagraphFont"/>
    <w:uiPriority w:val="99"/>
    <w:semiHidden/>
    <w:unhideWhenUsed/>
    <w:rsid w:val="001847B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01260211">
      <w:bodyDiv w:val="1"/>
      <w:marLeft w:val="0"/>
      <w:marRight w:val="0"/>
      <w:marTop w:val="0"/>
      <w:marBottom w:val="0"/>
      <w:divBdr>
        <w:top w:val="none" w:sz="0" w:space="0" w:color="auto"/>
        <w:left w:val="none" w:sz="0" w:space="0" w:color="auto"/>
        <w:bottom w:val="none" w:sz="0" w:space="0" w:color="auto"/>
        <w:right w:val="none" w:sz="0" w:space="0" w:color="auto"/>
      </w:divBdr>
      <w:divsChild>
        <w:div w:id="2011640430">
          <w:marLeft w:val="0"/>
          <w:marRight w:val="0"/>
          <w:marTop w:val="0"/>
          <w:marBottom w:val="0"/>
          <w:divBdr>
            <w:top w:val="none" w:sz="0" w:space="0" w:color="auto"/>
            <w:left w:val="none" w:sz="0" w:space="0" w:color="auto"/>
            <w:bottom w:val="none" w:sz="0" w:space="0" w:color="auto"/>
            <w:right w:val="none" w:sz="0" w:space="0" w:color="auto"/>
          </w:divBdr>
        </w:div>
        <w:div w:id="1140195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towardsdatascience.com/prototyping-a-recommender-system-" TargetMode="External"/><Relationship Id="rId3" Type="http://schemas.openxmlformats.org/officeDocument/2006/relationships/settings" Target="settings.xml"/><Relationship Id="rId21" Type="http://schemas.openxmlformats.org/officeDocument/2006/relationships/hyperlink" Target="http://dx.org/10.1002/asi.20831CrossRefGoogle"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dx.org/10.1111/coin.12012MathSci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github.com/Rohit9314/Movie-Recommendation-Syste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uf%20Traders\Documents\%7b7BA66074-22C5-DA40-8F96-C74A0C5027F8%7dtf50002040.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{7BA66074-22C5-DA40-8F96-C74A0C5027F8}tf50002040</Template>
  <TotalTime>6</TotalTime>
  <Pages>7</Pages>
  <Words>1987</Words>
  <Characters>11327</Characters>
  <Application>Microsoft Office Word</Application>
  <DocSecurity>0</DocSecurity>
  <Lines>94</Lines>
  <Paragraphs>26</Paragraphs>
  <ScaleCrop>false</ScaleCrop>
  <Company/>
  <LinksUpToDate>false</LinksUpToDate>
  <CharactersWithSpaces>13288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Rabeeta Siddiqui</dc:creator>
  <cp:keywords/>
  <dc:description/>
  <cp:lastModifiedBy>Mansoor Subhani</cp:lastModifiedBy>
  <cp:revision>3</cp:revision>
  <dcterms:created xsi:type="dcterms:W3CDTF">2022-02-15T00:42:00Z</dcterms:created>
  <dcterms:modified xsi:type="dcterms:W3CDTF">2022-02-15T16:20:00Z</dcterms:modified>
</cp:coreProperties>
</file>